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3E333B" w:rsidRDefault="003E333B" w:rsidP="00307D31">
      <w:pPr>
        <w:jc w:val="center"/>
        <w:rPr>
          <w:rFonts w:ascii="Arial monospaced for SAP" w:hAnsi="Arial monospaced for SAP"/>
          <w:color w:val="002060"/>
          <w:sz w:val="80"/>
          <w:szCs w:val="80"/>
        </w:rPr>
      </w:pPr>
      <w:r>
        <w:rPr>
          <w:rFonts w:ascii="Arial monospaced for SAP" w:hAnsi="Arial monospaced for SAP"/>
          <w:noProof/>
          <w:color w:val="002060"/>
          <w:sz w:val="80"/>
          <w:szCs w:val="80"/>
          <w:lang w:val="en-IN" w:eastAsia="en-IN" w:bidi="hi-IN"/>
        </w:rPr>
        <w:drawing>
          <wp:inline distT="0" distB="0" distL="0" distR="0">
            <wp:extent cx="1793734" cy="1577340"/>
            <wp:effectExtent l="19050" t="0" r="0" b="0"/>
            <wp:docPr id="3" name="Picture 1" descr="C:\Users\students\Desktop\Compute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esktop\Computer\Untitled-1.jpg"/>
                    <pic:cNvPicPr>
                      <a:picLocks noChangeAspect="1" noChangeArrowheads="1"/>
                    </pic:cNvPicPr>
                  </pic:nvPicPr>
                  <pic:blipFill>
                    <a:blip r:embed="rId9" cstate="print"/>
                    <a:srcRect/>
                    <a:stretch>
                      <a:fillRect/>
                    </a:stretch>
                  </pic:blipFill>
                  <pic:spPr bwMode="auto">
                    <a:xfrm>
                      <a:off x="0" y="0"/>
                      <a:ext cx="1800926" cy="1583665"/>
                    </a:xfrm>
                    <a:prstGeom prst="rect">
                      <a:avLst/>
                    </a:prstGeom>
                    <a:noFill/>
                    <a:ln w="9525">
                      <a:noFill/>
                      <a:miter lim="800000"/>
                      <a:headEnd/>
                      <a:tailEnd/>
                    </a:ln>
                  </pic:spPr>
                </pic:pic>
              </a:graphicData>
            </a:graphic>
          </wp:inline>
        </w:drawing>
      </w:r>
    </w:p>
    <w:p w:rsidR="003E333B" w:rsidRPr="006257D9" w:rsidRDefault="003E333B" w:rsidP="003E333B">
      <w:pPr>
        <w:jc w:val="center"/>
        <w:rPr>
          <w:rFonts w:ascii="Arial monospaced for SAP" w:hAnsi="Arial monospaced for SAP"/>
          <w:color w:val="002060"/>
          <w:sz w:val="80"/>
          <w:szCs w:val="80"/>
          <w:u w:val="single"/>
        </w:rPr>
      </w:pPr>
      <w:r w:rsidRPr="006257D9">
        <w:rPr>
          <w:rFonts w:ascii="Arial monospaced for SAP" w:hAnsi="Arial monospaced for SAP"/>
          <w:color w:val="002060"/>
          <w:sz w:val="80"/>
          <w:szCs w:val="80"/>
          <w:u w:val="single"/>
        </w:rPr>
        <w:t>CERTIFICATE</w:t>
      </w:r>
    </w:p>
    <w:p w:rsidR="003E333B" w:rsidRDefault="003E333B" w:rsidP="003E333B">
      <w:pPr>
        <w:rPr>
          <w:rFonts w:ascii="Arial monospaced for SAP" w:hAnsi="Arial monospaced for SAP"/>
          <w:color w:val="002060"/>
          <w:sz w:val="80"/>
          <w:szCs w:val="80"/>
        </w:rPr>
      </w:pPr>
    </w:p>
    <w:p w:rsidR="003E333B" w:rsidRDefault="003E333B" w:rsidP="003D78C4">
      <w:pPr>
        <w:spacing w:after="0" w:line="360" w:lineRule="auto"/>
        <w:jc w:val="both"/>
        <w:rPr>
          <w:rFonts w:ascii="Baskerville Old Face" w:hAnsi="Baskerville Old Face"/>
          <w:color w:val="000000" w:themeColor="text1"/>
          <w:sz w:val="32"/>
          <w:szCs w:val="32"/>
        </w:rPr>
      </w:pPr>
      <w:r>
        <w:rPr>
          <w:rFonts w:ascii="Baskerville Old Face" w:hAnsi="Baskerville Old Face"/>
          <w:color w:val="000000" w:themeColor="text1"/>
          <w:sz w:val="32"/>
          <w:szCs w:val="32"/>
        </w:rPr>
        <w:t>This is to ce</w:t>
      </w:r>
      <w:r w:rsidR="00857032">
        <w:rPr>
          <w:rFonts w:ascii="Baskerville Old Face" w:hAnsi="Baskerville Old Face"/>
          <w:color w:val="000000" w:themeColor="text1"/>
          <w:sz w:val="32"/>
          <w:szCs w:val="32"/>
        </w:rPr>
        <w:t>rtify that __________________</w:t>
      </w:r>
      <w:r>
        <w:rPr>
          <w:rFonts w:ascii="Baskerville Old Face" w:hAnsi="Baskerville Old Face"/>
          <w:color w:val="000000" w:themeColor="text1"/>
          <w:sz w:val="32"/>
          <w:szCs w:val="32"/>
        </w:rPr>
        <w:t>, of Class XII, VENKAT  INTERNATIONAL PUBLIC SCHOOL, Rajajinagar, Bangalore has successfully undert</w:t>
      </w:r>
      <w:r w:rsidR="00857032">
        <w:rPr>
          <w:rFonts w:ascii="Baskerville Old Face" w:hAnsi="Baskerville Old Face"/>
          <w:color w:val="000000" w:themeColor="text1"/>
          <w:sz w:val="32"/>
          <w:szCs w:val="32"/>
        </w:rPr>
        <w:t>aken the project titled _____________________________________________________</w:t>
      </w:r>
      <w:r>
        <w:rPr>
          <w:rFonts w:ascii="Baskerville Old Face" w:hAnsi="Baskerville Old Face"/>
          <w:color w:val="000000" w:themeColor="text1"/>
          <w:sz w:val="32"/>
          <w:szCs w:val="32"/>
        </w:rPr>
        <w:t xml:space="preserve">under the guidance of Mr. Satchinathan P, as prescribed by CBSE for AISSE </w:t>
      </w:r>
    </w:p>
    <w:p w:rsidR="003E333B" w:rsidRDefault="003E333B" w:rsidP="003D78C4">
      <w:pPr>
        <w:spacing w:after="0" w:line="360" w:lineRule="auto"/>
        <w:jc w:val="both"/>
        <w:rPr>
          <w:rFonts w:ascii="Baskerville Old Face" w:hAnsi="Baskerville Old Face"/>
          <w:color w:val="000000" w:themeColor="text1"/>
          <w:sz w:val="32"/>
          <w:szCs w:val="32"/>
        </w:rPr>
      </w:pPr>
      <w:r>
        <w:rPr>
          <w:rFonts w:ascii="Baskerville Old Face" w:hAnsi="Baskerville Old Face"/>
          <w:color w:val="000000" w:themeColor="text1"/>
          <w:sz w:val="32"/>
          <w:szCs w:val="32"/>
        </w:rPr>
        <w:t>course in the year 2017-18.</w:t>
      </w:r>
    </w:p>
    <w:p w:rsidR="003E333B" w:rsidRDefault="003E333B" w:rsidP="003E333B">
      <w:pPr>
        <w:spacing w:after="0" w:line="360" w:lineRule="auto"/>
        <w:rPr>
          <w:rFonts w:ascii="Baskerville Old Face" w:hAnsi="Baskerville Old Face"/>
          <w:color w:val="000000" w:themeColor="text1"/>
          <w:sz w:val="32"/>
          <w:szCs w:val="32"/>
        </w:rPr>
      </w:pPr>
    </w:p>
    <w:p w:rsidR="003D78C4" w:rsidRDefault="003D78C4" w:rsidP="00307D31">
      <w:pPr>
        <w:spacing w:after="0" w:line="360" w:lineRule="auto"/>
        <w:rPr>
          <w:rFonts w:ascii="Baskerville Old Face" w:hAnsi="Baskerville Old Face"/>
          <w:color w:val="000000" w:themeColor="text1"/>
          <w:sz w:val="32"/>
          <w:szCs w:val="32"/>
        </w:rPr>
      </w:pPr>
    </w:p>
    <w:p w:rsidR="003E333B" w:rsidRDefault="003E333B" w:rsidP="00307D31">
      <w:pPr>
        <w:spacing w:after="0" w:line="360" w:lineRule="auto"/>
        <w:rPr>
          <w:rFonts w:ascii="Baskerville Old Face" w:hAnsi="Baskerville Old Face"/>
          <w:color w:val="000000" w:themeColor="text1"/>
          <w:sz w:val="32"/>
          <w:szCs w:val="32"/>
        </w:rPr>
      </w:pPr>
      <w:r>
        <w:rPr>
          <w:rFonts w:ascii="Baskerville Old Face" w:hAnsi="Baskerville Old Face"/>
          <w:color w:val="000000" w:themeColor="text1"/>
          <w:sz w:val="32"/>
          <w:szCs w:val="32"/>
        </w:rPr>
        <w:t>Teacher In Charge                                                            Principal</w:t>
      </w:r>
    </w:p>
    <w:p w:rsidR="003E333B" w:rsidRDefault="003E333B" w:rsidP="003E333B">
      <w:pPr>
        <w:jc w:val="center"/>
        <w:rPr>
          <w:rFonts w:ascii="Baskerville Old Face" w:hAnsi="Baskerville Old Face"/>
          <w:color w:val="000000" w:themeColor="text1"/>
          <w:sz w:val="32"/>
          <w:szCs w:val="32"/>
        </w:rPr>
      </w:pPr>
    </w:p>
    <w:p w:rsidR="00307D31" w:rsidRDefault="00307D31" w:rsidP="003E333B">
      <w:pPr>
        <w:rPr>
          <w:rFonts w:ascii="Baskerville Old Face" w:hAnsi="Baskerville Old Face"/>
          <w:color w:val="000000" w:themeColor="text1"/>
          <w:sz w:val="32"/>
          <w:szCs w:val="32"/>
        </w:rPr>
      </w:pPr>
    </w:p>
    <w:p w:rsidR="003E333B" w:rsidRDefault="003E333B" w:rsidP="003E333B">
      <w:pPr>
        <w:rPr>
          <w:rFonts w:ascii="Baskerville Old Face" w:hAnsi="Baskerville Old Face"/>
          <w:color w:val="000000" w:themeColor="text1"/>
          <w:sz w:val="32"/>
          <w:szCs w:val="32"/>
        </w:rPr>
      </w:pPr>
      <w:r>
        <w:rPr>
          <w:rFonts w:ascii="Baskerville Old Face" w:hAnsi="Baskerville Old Face"/>
          <w:color w:val="000000" w:themeColor="text1"/>
          <w:sz w:val="32"/>
          <w:szCs w:val="32"/>
        </w:rPr>
        <w:t>External Examiner</w:t>
      </w:r>
    </w:p>
    <w:p w:rsidR="003E333B" w:rsidRPr="006257D9" w:rsidRDefault="003E333B" w:rsidP="003D78C4">
      <w:pPr>
        <w:jc w:val="center"/>
        <w:rPr>
          <w:rFonts w:ascii="Arial monospaced for SAP" w:hAnsi="Arial monospaced for SAP"/>
          <w:color w:val="002060"/>
          <w:sz w:val="80"/>
          <w:szCs w:val="80"/>
          <w:u w:val="thick"/>
        </w:rPr>
      </w:pPr>
      <w:r>
        <w:rPr>
          <w:rFonts w:ascii="Arial monospaced for SAP" w:hAnsi="Arial monospaced for SAP"/>
          <w:color w:val="002060"/>
          <w:sz w:val="80"/>
          <w:szCs w:val="80"/>
        </w:rPr>
        <w:br w:type="page"/>
      </w:r>
      <w:r w:rsidRPr="006257D9">
        <w:rPr>
          <w:rFonts w:ascii="Arial monospaced for SAP" w:hAnsi="Arial monospaced for SAP"/>
          <w:color w:val="002060"/>
          <w:sz w:val="80"/>
          <w:szCs w:val="80"/>
          <w:u w:val="thick"/>
        </w:rPr>
        <w:lastRenderedPageBreak/>
        <w:t>ACKNOWLEDGEMENT</w:t>
      </w:r>
    </w:p>
    <w:p w:rsidR="003E333B" w:rsidRDefault="003E333B" w:rsidP="003E333B">
      <w:pPr>
        <w:tabs>
          <w:tab w:val="left" w:pos="2583"/>
        </w:tabs>
        <w:rPr>
          <w:rFonts w:ascii="Baskerville Old Face" w:hAnsi="Baskerville Old Face"/>
          <w:color w:val="808080"/>
          <w:sz w:val="32"/>
          <w:szCs w:val="144"/>
        </w:rPr>
      </w:pPr>
      <w:r>
        <w:rPr>
          <w:rFonts w:ascii="Baskerville Old Face" w:hAnsi="Baskerville Old Face"/>
          <w:color w:val="808080"/>
          <w:sz w:val="32"/>
          <w:szCs w:val="144"/>
        </w:rPr>
        <w:tab/>
      </w:r>
    </w:p>
    <w:p w:rsidR="003E333B" w:rsidRPr="00755C42" w:rsidRDefault="003E333B" w:rsidP="003E333B">
      <w:pPr>
        <w:spacing w:line="360" w:lineRule="auto"/>
        <w:jc w:val="both"/>
        <w:rPr>
          <w:rFonts w:ascii="Times New Roman" w:hAnsi="Times New Roman" w:cs="Times New Roman"/>
          <w:color w:val="000000"/>
          <w:sz w:val="34"/>
          <w:szCs w:val="34"/>
        </w:rPr>
      </w:pPr>
      <w:r w:rsidRPr="00755C42">
        <w:rPr>
          <w:rFonts w:ascii="Times New Roman" w:hAnsi="Times New Roman" w:cs="Times New Roman"/>
          <w:color w:val="000000"/>
          <w:sz w:val="34"/>
          <w:szCs w:val="34"/>
        </w:rPr>
        <w:t>I wish to acknowledge my utmost gratitude to</w:t>
      </w:r>
      <w:r w:rsidR="000A5EEF">
        <w:rPr>
          <w:rFonts w:ascii="Times New Roman" w:hAnsi="Times New Roman" w:cs="Times New Roman"/>
          <w:color w:val="000000"/>
          <w:sz w:val="34"/>
          <w:szCs w:val="34"/>
        </w:rPr>
        <w:t xml:space="preserve"> </w:t>
      </w:r>
      <w:r w:rsidRPr="00755C42">
        <w:rPr>
          <w:rFonts w:ascii="Times New Roman" w:hAnsi="Times New Roman" w:cs="Times New Roman"/>
          <w:color w:val="000000"/>
          <w:sz w:val="34"/>
          <w:szCs w:val="34"/>
        </w:rPr>
        <w:t>Shri T.Balakrishna, Chairman, Venkat International Public School, for the help rendered for the successful completion of this project.</w:t>
      </w:r>
    </w:p>
    <w:p w:rsidR="00755C42" w:rsidRDefault="00755C42" w:rsidP="003E333B">
      <w:pPr>
        <w:spacing w:after="0" w:line="360" w:lineRule="auto"/>
        <w:jc w:val="both"/>
        <w:rPr>
          <w:rFonts w:ascii="Times New Roman" w:hAnsi="Times New Roman" w:cs="Times New Roman"/>
          <w:sz w:val="34"/>
          <w:szCs w:val="34"/>
        </w:rPr>
      </w:pPr>
    </w:p>
    <w:p w:rsidR="003E333B" w:rsidRPr="00755C42" w:rsidRDefault="003E333B" w:rsidP="003E333B">
      <w:pPr>
        <w:spacing w:after="0" w:line="360" w:lineRule="auto"/>
        <w:jc w:val="both"/>
        <w:rPr>
          <w:rFonts w:ascii="Times New Roman" w:hAnsi="Times New Roman" w:cs="Times New Roman"/>
          <w:color w:val="auto"/>
          <w:sz w:val="34"/>
          <w:szCs w:val="34"/>
        </w:rPr>
      </w:pPr>
      <w:r w:rsidRPr="00755C42">
        <w:rPr>
          <w:rFonts w:ascii="Times New Roman" w:hAnsi="Times New Roman" w:cs="Times New Roman"/>
          <w:color w:val="auto"/>
          <w:sz w:val="34"/>
          <w:szCs w:val="34"/>
        </w:rPr>
        <w:t>I thank Dr. Sulochana Bal</w:t>
      </w:r>
      <w:bookmarkStart w:id="0" w:name="_GoBack"/>
      <w:bookmarkEnd w:id="0"/>
      <w:r w:rsidRPr="00755C42">
        <w:rPr>
          <w:rFonts w:ascii="Times New Roman" w:hAnsi="Times New Roman" w:cs="Times New Roman"/>
          <w:color w:val="auto"/>
          <w:sz w:val="34"/>
          <w:szCs w:val="34"/>
        </w:rPr>
        <w:t>akrishna, Venkat International Public School, with a warm heart for encouragement and guidance throughout the project. I am indebted to our Research Heads of Departments for their kind support.</w:t>
      </w:r>
    </w:p>
    <w:p w:rsidR="003E333B" w:rsidRPr="00755C42" w:rsidRDefault="003E333B" w:rsidP="003E333B">
      <w:pPr>
        <w:spacing w:after="0" w:line="360" w:lineRule="auto"/>
        <w:jc w:val="both"/>
        <w:rPr>
          <w:rFonts w:ascii="Times New Roman" w:hAnsi="Times New Roman" w:cs="Times New Roman"/>
          <w:color w:val="auto"/>
          <w:sz w:val="34"/>
          <w:szCs w:val="34"/>
        </w:rPr>
      </w:pPr>
    </w:p>
    <w:p w:rsidR="003E333B" w:rsidRPr="00755C42" w:rsidRDefault="003E333B" w:rsidP="003E333B">
      <w:pPr>
        <w:spacing w:after="0" w:line="360" w:lineRule="auto"/>
        <w:jc w:val="both"/>
        <w:rPr>
          <w:rFonts w:ascii="Times New Roman" w:hAnsi="Times New Roman" w:cs="Times New Roman"/>
          <w:color w:val="auto"/>
          <w:sz w:val="34"/>
          <w:szCs w:val="34"/>
        </w:rPr>
      </w:pPr>
      <w:r w:rsidRPr="00755C42">
        <w:rPr>
          <w:rFonts w:ascii="Times New Roman" w:hAnsi="Times New Roman" w:cs="Times New Roman"/>
          <w:color w:val="auto"/>
          <w:sz w:val="34"/>
          <w:szCs w:val="34"/>
        </w:rPr>
        <w:t>I wish to place on record, my immense regard and heartfelt thanks to my teacher Mr. Satchinathan, for his constant supervision without which the success of this project wouldn’t have been achieved.</w:t>
      </w:r>
    </w:p>
    <w:p w:rsidR="003E333B" w:rsidRPr="003D78C4" w:rsidRDefault="003E333B" w:rsidP="003E333B">
      <w:pPr>
        <w:spacing w:after="0" w:line="360" w:lineRule="auto"/>
        <w:rPr>
          <w:rFonts w:ascii="Baskerville Old Face" w:hAnsi="Baskerville Old Face"/>
          <w:sz w:val="32"/>
          <w:szCs w:val="32"/>
        </w:rPr>
      </w:pPr>
    </w:p>
    <w:p w:rsidR="00326C47" w:rsidRDefault="00326C47" w:rsidP="003E333B">
      <w:pPr>
        <w:pStyle w:val="ContactInfo"/>
        <w:jc w:val="left"/>
      </w:pPr>
    </w:p>
    <w:p w:rsidR="00326C47" w:rsidRDefault="00326C47"/>
    <w:p w:rsidR="00F90580" w:rsidRDefault="00F90580" w:rsidP="00D62CA6"/>
    <w:p w:rsidR="005E0AA7" w:rsidRDefault="00755C42" w:rsidP="00D62CA6">
      <w:r>
        <w:rPr>
          <w:noProof/>
          <w:lang w:val="en-IN" w:eastAsia="en-IN" w:bidi="hi-IN"/>
        </w:rPr>
        <w:lastRenderedPageBreak/>
        <w:pict>
          <v:shapetype id="_x0000_t202" coordsize="21600,21600" o:spt="202" path="m,l,21600r21600,l21600,xe">
            <v:stroke joinstyle="miter"/>
            <v:path gradientshapeok="t" o:connecttype="rect"/>
          </v:shapetype>
          <v:shape id="Text Box 4" o:spid="_x0000_s1028" type="#_x0000_t202" style="position:absolute;margin-left:132.75pt;margin-top:-48pt;width:2in;height:2in;z-index:2516674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HV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" filled="f" stroked="f">
            <v:textbox style="mso-fit-shape-to-text:t">
              <w:txbxContent>
                <w:p w:rsidR="00755C42" w:rsidRDefault="00755C42" w:rsidP="005E0AA7">
                  <w:pPr>
                    <w:jc w:val="center"/>
                    <w:rPr>
                      <w:b/>
                      <w:i/>
                      <w:color w:val="auto"/>
                      <w:sz w:val="72"/>
                      <w:szCs w:val="72"/>
                      <w:u w:val="single"/>
                      <w:lang w:val="en-IN"/>
                    </w:rPr>
                  </w:pPr>
                </w:p>
                <w:p w:rsidR="00755C42" w:rsidRPr="00F84817" w:rsidRDefault="00755C42" w:rsidP="005E0AA7">
                  <w:pPr>
                    <w:jc w:val="center"/>
                    <w:rPr>
                      <w:b/>
                      <w:i/>
                      <w:color w:val="auto"/>
                      <w:sz w:val="72"/>
                      <w:szCs w:val="72"/>
                      <w:u w:val="single"/>
                      <w:lang w:val="en-IN"/>
                    </w:rPr>
                  </w:pPr>
                  <w:r w:rsidRPr="00F84817">
                    <w:rPr>
                      <w:b/>
                      <w:i/>
                      <w:color w:val="auto"/>
                      <w:sz w:val="72"/>
                      <w:szCs w:val="72"/>
                      <w:u w:val="single"/>
                      <w:lang w:val="en-IN"/>
                    </w:rPr>
                    <w:t>INDEX</w:t>
                  </w:r>
                </w:p>
              </w:txbxContent>
            </v:textbox>
          </v:shape>
        </w:pict>
      </w:r>
    </w:p>
    <w:p w:rsidR="00D62CA6" w:rsidRDefault="00D62CA6" w:rsidP="00D62CA6">
      <w:pPr>
        <w:rPr>
          <w:sz w:val="72"/>
          <w:szCs w:val="72"/>
        </w:rPr>
      </w:pPr>
    </w:p>
    <w:p w:rsidR="008E32C5" w:rsidRPr="00D62CA6" w:rsidRDefault="008E32C5" w:rsidP="00D62CA6">
      <w:pPr>
        <w:rPr>
          <w:sz w:val="72"/>
          <w:szCs w:val="72"/>
        </w:rPr>
      </w:pPr>
    </w:p>
    <w:p w:rsidR="00326C47" w:rsidRPr="00640733" w:rsidRDefault="00326C47" w:rsidP="008E32C5">
      <w:pPr>
        <w:rPr>
          <w:color w:val="auto"/>
          <w:sz w:val="32"/>
          <w:szCs w:val="32"/>
        </w:rPr>
      </w:pPr>
      <w:r w:rsidRPr="00640733">
        <w:rPr>
          <w:b/>
          <w:i/>
          <w:color w:val="auto"/>
          <w:sz w:val="32"/>
          <w:szCs w:val="32"/>
          <w:u w:val="single"/>
        </w:rPr>
        <w:t>SL.No</w:t>
      </w:r>
      <w:r w:rsidR="0063478B">
        <w:rPr>
          <w:b/>
          <w:i/>
          <w:color w:val="auto"/>
          <w:sz w:val="32"/>
          <w:szCs w:val="32"/>
          <w:u w:val="single"/>
        </w:rPr>
        <w:t xml:space="preserve"> </w:t>
      </w:r>
      <w:r w:rsidR="0063478B" w:rsidRPr="0063478B">
        <w:rPr>
          <w:b/>
          <w:i/>
          <w:color w:val="auto"/>
          <w:sz w:val="32"/>
          <w:szCs w:val="32"/>
        </w:rPr>
        <w:t xml:space="preserve">        </w:t>
      </w:r>
      <w:r w:rsidR="0063478B">
        <w:rPr>
          <w:b/>
          <w:i/>
          <w:color w:val="auto"/>
          <w:sz w:val="32"/>
          <w:szCs w:val="32"/>
        </w:rPr>
        <w:t xml:space="preserve">                        </w:t>
      </w:r>
      <w:r w:rsidRPr="00640733">
        <w:rPr>
          <w:b/>
          <w:i/>
          <w:color w:val="auto"/>
          <w:sz w:val="32"/>
          <w:szCs w:val="32"/>
          <w:u w:val="single"/>
        </w:rPr>
        <w:t>TOPIC</w:t>
      </w:r>
      <w:r w:rsidR="0063478B">
        <w:rPr>
          <w:b/>
          <w:i/>
          <w:color w:val="auto"/>
          <w:sz w:val="32"/>
          <w:szCs w:val="32"/>
          <w:u w:val="single"/>
        </w:rPr>
        <w:t xml:space="preserve">  </w:t>
      </w:r>
      <w:r w:rsidR="0063478B" w:rsidRPr="0063478B">
        <w:rPr>
          <w:b/>
          <w:i/>
          <w:color w:val="auto"/>
          <w:sz w:val="32"/>
          <w:szCs w:val="32"/>
        </w:rPr>
        <w:t xml:space="preserve">                              </w:t>
      </w:r>
      <w:r w:rsidR="0063478B">
        <w:rPr>
          <w:b/>
          <w:i/>
          <w:color w:val="auto"/>
          <w:sz w:val="32"/>
          <w:szCs w:val="32"/>
          <w:u w:val="single"/>
        </w:rPr>
        <w:t xml:space="preserve"> </w:t>
      </w:r>
      <w:r w:rsidR="008E32C5" w:rsidRPr="00640733">
        <w:rPr>
          <w:b/>
          <w:i/>
          <w:color w:val="auto"/>
          <w:sz w:val="32"/>
          <w:szCs w:val="32"/>
          <w:u w:val="single"/>
        </w:rPr>
        <w:t>PAGE No</w:t>
      </w:r>
    </w:p>
    <w:p w:rsidR="008E32C5" w:rsidRPr="00640733" w:rsidRDefault="00326C47" w:rsidP="00D62CA6">
      <w:pPr>
        <w:rPr>
          <w:color w:val="auto"/>
          <w:sz w:val="32"/>
          <w:szCs w:val="32"/>
        </w:rPr>
      </w:pPr>
      <w:r w:rsidRPr="00640733">
        <w:rPr>
          <w:color w:val="auto"/>
          <w:sz w:val="32"/>
          <w:szCs w:val="32"/>
        </w:rPr>
        <w:t xml:space="preserve">01               </w:t>
      </w:r>
      <w:r w:rsidR="0063478B">
        <w:rPr>
          <w:color w:val="auto"/>
          <w:sz w:val="32"/>
          <w:szCs w:val="32"/>
        </w:rPr>
        <w:t xml:space="preserve">               </w:t>
      </w:r>
      <w:r w:rsidRPr="00640733">
        <w:rPr>
          <w:color w:val="auto"/>
          <w:sz w:val="32"/>
          <w:szCs w:val="32"/>
        </w:rPr>
        <w:t xml:space="preserve">CLASS NAMES     </w:t>
      </w:r>
      <w:r w:rsidR="0063478B">
        <w:rPr>
          <w:color w:val="auto"/>
          <w:sz w:val="32"/>
          <w:szCs w:val="32"/>
        </w:rPr>
        <w:t xml:space="preserve">                       </w:t>
      </w:r>
      <w:r w:rsidR="00640733">
        <w:rPr>
          <w:color w:val="auto"/>
          <w:sz w:val="32"/>
          <w:szCs w:val="32"/>
        </w:rPr>
        <w:t>4</w:t>
      </w:r>
    </w:p>
    <w:p w:rsidR="008E32C5" w:rsidRPr="00640733" w:rsidRDefault="005A7D7A" w:rsidP="00D62CA6">
      <w:pPr>
        <w:rPr>
          <w:color w:val="auto"/>
          <w:sz w:val="32"/>
          <w:szCs w:val="32"/>
        </w:rPr>
      </w:pPr>
      <w:r w:rsidRPr="00640733">
        <w:rPr>
          <w:color w:val="auto"/>
          <w:sz w:val="32"/>
          <w:szCs w:val="32"/>
        </w:rPr>
        <w:t>02</w:t>
      </w:r>
      <w:r w:rsidR="0063478B">
        <w:rPr>
          <w:color w:val="auto"/>
          <w:sz w:val="32"/>
          <w:szCs w:val="32"/>
        </w:rPr>
        <w:t xml:space="preserve">                             </w:t>
      </w:r>
      <w:r w:rsidR="008E32C5" w:rsidRPr="00640733">
        <w:rPr>
          <w:color w:val="auto"/>
          <w:sz w:val="32"/>
          <w:szCs w:val="32"/>
        </w:rPr>
        <w:t>MEMBER FUNCTIONS</w:t>
      </w:r>
      <w:r w:rsidR="00640733">
        <w:rPr>
          <w:color w:val="auto"/>
          <w:sz w:val="32"/>
          <w:szCs w:val="32"/>
        </w:rPr>
        <w:t xml:space="preserve">      </w:t>
      </w:r>
      <w:r w:rsidR="0063478B">
        <w:rPr>
          <w:color w:val="auto"/>
          <w:sz w:val="32"/>
          <w:szCs w:val="32"/>
        </w:rPr>
        <w:t xml:space="preserve">        </w:t>
      </w:r>
      <w:r w:rsidR="00640733">
        <w:rPr>
          <w:color w:val="auto"/>
          <w:sz w:val="32"/>
          <w:szCs w:val="32"/>
        </w:rPr>
        <w:t>5-6</w:t>
      </w:r>
    </w:p>
    <w:p w:rsidR="00BD5548" w:rsidRDefault="00BD5548" w:rsidP="00D62CA6">
      <w:pPr>
        <w:rPr>
          <w:color w:val="auto"/>
          <w:sz w:val="32"/>
          <w:szCs w:val="32"/>
        </w:rPr>
      </w:pPr>
      <w:r>
        <w:rPr>
          <w:color w:val="auto"/>
          <w:sz w:val="32"/>
          <w:szCs w:val="32"/>
        </w:rPr>
        <w:t xml:space="preserve">03                  </w:t>
      </w:r>
      <w:r w:rsidR="0063478B">
        <w:rPr>
          <w:color w:val="auto"/>
          <w:sz w:val="32"/>
          <w:szCs w:val="32"/>
        </w:rPr>
        <w:t xml:space="preserve">            </w:t>
      </w:r>
      <w:r>
        <w:rPr>
          <w:color w:val="auto"/>
          <w:sz w:val="32"/>
          <w:szCs w:val="32"/>
        </w:rPr>
        <w:t xml:space="preserve">SYNOPSIS                    </w:t>
      </w:r>
      <w:r w:rsidR="0063478B">
        <w:rPr>
          <w:color w:val="auto"/>
          <w:sz w:val="32"/>
          <w:szCs w:val="32"/>
        </w:rPr>
        <w:t xml:space="preserve">               </w:t>
      </w:r>
      <w:r>
        <w:rPr>
          <w:color w:val="auto"/>
          <w:sz w:val="32"/>
          <w:szCs w:val="32"/>
        </w:rPr>
        <w:t>7</w:t>
      </w:r>
    </w:p>
    <w:p w:rsidR="00326C47" w:rsidRPr="00640733" w:rsidRDefault="00326C47" w:rsidP="00D62CA6">
      <w:pPr>
        <w:rPr>
          <w:color w:val="auto"/>
          <w:sz w:val="32"/>
          <w:szCs w:val="32"/>
        </w:rPr>
      </w:pPr>
      <w:r w:rsidRPr="00640733">
        <w:rPr>
          <w:color w:val="auto"/>
          <w:sz w:val="32"/>
          <w:szCs w:val="32"/>
        </w:rPr>
        <w:t>0</w:t>
      </w:r>
      <w:r w:rsidR="005A7D7A" w:rsidRPr="00640733">
        <w:rPr>
          <w:color w:val="auto"/>
          <w:sz w:val="32"/>
          <w:szCs w:val="32"/>
        </w:rPr>
        <w:t>3</w:t>
      </w:r>
      <w:r w:rsidR="008E32C5" w:rsidRPr="00640733">
        <w:rPr>
          <w:color w:val="auto"/>
          <w:sz w:val="32"/>
          <w:szCs w:val="32"/>
        </w:rPr>
        <w:t xml:space="preserve"> </w:t>
      </w:r>
      <w:r w:rsidR="0063478B">
        <w:rPr>
          <w:color w:val="auto"/>
          <w:sz w:val="32"/>
          <w:szCs w:val="32"/>
        </w:rPr>
        <w:t xml:space="preserve">                             </w:t>
      </w:r>
      <w:r w:rsidR="008E32C5" w:rsidRPr="00640733">
        <w:rPr>
          <w:color w:val="auto"/>
          <w:sz w:val="32"/>
          <w:szCs w:val="32"/>
        </w:rPr>
        <w:t>SOURCECODE</w:t>
      </w:r>
      <w:r w:rsidR="00BD5548">
        <w:rPr>
          <w:color w:val="auto"/>
          <w:sz w:val="32"/>
          <w:szCs w:val="32"/>
        </w:rPr>
        <w:t xml:space="preserve">              </w:t>
      </w:r>
      <w:r w:rsidR="0063478B">
        <w:rPr>
          <w:color w:val="auto"/>
          <w:sz w:val="32"/>
          <w:szCs w:val="32"/>
        </w:rPr>
        <w:t xml:space="preserve">          </w:t>
      </w:r>
      <w:r w:rsidR="00755C42">
        <w:rPr>
          <w:color w:val="auto"/>
          <w:sz w:val="32"/>
          <w:szCs w:val="32"/>
        </w:rPr>
        <w:t xml:space="preserve">  8-43</w:t>
      </w:r>
    </w:p>
    <w:p w:rsidR="00326C47" w:rsidRPr="00640733" w:rsidRDefault="005A7D7A" w:rsidP="00D62CA6">
      <w:pPr>
        <w:rPr>
          <w:color w:val="auto"/>
          <w:sz w:val="32"/>
          <w:szCs w:val="32"/>
        </w:rPr>
      </w:pPr>
      <w:r w:rsidRPr="00640733">
        <w:rPr>
          <w:color w:val="auto"/>
          <w:sz w:val="32"/>
          <w:szCs w:val="32"/>
        </w:rPr>
        <w:t>04</w:t>
      </w:r>
      <w:r w:rsidR="0063478B">
        <w:rPr>
          <w:color w:val="auto"/>
          <w:sz w:val="32"/>
          <w:szCs w:val="32"/>
        </w:rPr>
        <w:t xml:space="preserve">                              </w:t>
      </w:r>
      <w:r w:rsidR="008E32C5" w:rsidRPr="00640733">
        <w:rPr>
          <w:color w:val="auto"/>
          <w:sz w:val="32"/>
          <w:szCs w:val="32"/>
        </w:rPr>
        <w:t>OUTPUT SCREENS</w:t>
      </w:r>
      <w:r w:rsidR="0063478B">
        <w:rPr>
          <w:color w:val="auto"/>
          <w:sz w:val="32"/>
          <w:szCs w:val="32"/>
        </w:rPr>
        <w:t xml:space="preserve">                  </w:t>
      </w:r>
      <w:r w:rsidR="00755C42">
        <w:rPr>
          <w:color w:val="auto"/>
          <w:sz w:val="32"/>
          <w:szCs w:val="32"/>
        </w:rPr>
        <w:t>43-50</w:t>
      </w:r>
    </w:p>
    <w:p w:rsidR="002C35F6" w:rsidRPr="00640733" w:rsidRDefault="005A7D7A" w:rsidP="00D62CA6">
      <w:pPr>
        <w:rPr>
          <w:color w:val="auto"/>
          <w:sz w:val="32"/>
          <w:szCs w:val="32"/>
        </w:rPr>
      </w:pPr>
      <w:r w:rsidRPr="00640733">
        <w:rPr>
          <w:color w:val="auto"/>
          <w:sz w:val="32"/>
          <w:szCs w:val="32"/>
        </w:rPr>
        <w:t>05</w:t>
      </w:r>
      <w:r w:rsidR="002C35F6" w:rsidRPr="00640733">
        <w:rPr>
          <w:color w:val="auto"/>
          <w:sz w:val="32"/>
          <w:szCs w:val="32"/>
        </w:rPr>
        <w:t xml:space="preserve"> </w:t>
      </w:r>
      <w:r w:rsidR="0063478B">
        <w:rPr>
          <w:color w:val="auto"/>
          <w:sz w:val="32"/>
          <w:szCs w:val="32"/>
        </w:rPr>
        <w:t xml:space="preserve">                              </w:t>
      </w:r>
      <w:r w:rsidR="002C35F6" w:rsidRPr="00640733">
        <w:rPr>
          <w:color w:val="auto"/>
          <w:sz w:val="32"/>
          <w:szCs w:val="32"/>
        </w:rPr>
        <w:t>BIBILIOGRAPHY</w:t>
      </w:r>
      <w:r w:rsidR="00BD5548">
        <w:rPr>
          <w:color w:val="auto"/>
          <w:sz w:val="32"/>
          <w:szCs w:val="32"/>
        </w:rPr>
        <w:t xml:space="preserve">             </w:t>
      </w:r>
      <w:r w:rsidR="0063478B">
        <w:rPr>
          <w:color w:val="auto"/>
          <w:sz w:val="32"/>
          <w:szCs w:val="32"/>
        </w:rPr>
        <w:t xml:space="preserve">        </w:t>
      </w:r>
      <w:r w:rsidR="00BD5548">
        <w:rPr>
          <w:color w:val="auto"/>
          <w:sz w:val="32"/>
          <w:szCs w:val="32"/>
        </w:rPr>
        <w:t xml:space="preserve"> 51</w:t>
      </w:r>
    </w:p>
    <w:p w:rsidR="00326C47" w:rsidRPr="00640733" w:rsidRDefault="00326C47" w:rsidP="00D62CA6">
      <w:pPr>
        <w:rPr>
          <w:sz w:val="32"/>
          <w:szCs w:val="32"/>
        </w:rPr>
      </w:pPr>
    </w:p>
    <w:p w:rsidR="00D62CA6" w:rsidRDefault="00D62CA6" w:rsidP="00D62CA6"/>
    <w:p w:rsidR="00D62CA6" w:rsidRDefault="00D62CA6" w:rsidP="00D62CA6"/>
    <w:p w:rsidR="00D62CA6" w:rsidRDefault="00D62CA6" w:rsidP="00D62CA6"/>
    <w:p w:rsidR="00D62CA6" w:rsidRDefault="00D62CA6" w:rsidP="00D62CA6"/>
    <w:p w:rsidR="00D62CA6" w:rsidRDefault="00D62CA6" w:rsidP="00D62CA6"/>
    <w:p w:rsidR="00D62CA6" w:rsidRDefault="00D62CA6" w:rsidP="00D62CA6"/>
    <w:p w:rsidR="00D62CA6" w:rsidRDefault="00D62CA6" w:rsidP="00D62CA6"/>
    <w:p w:rsidR="00D62CA6" w:rsidRDefault="00D62CA6" w:rsidP="00D62CA6"/>
    <w:p w:rsidR="00D62CA6" w:rsidRDefault="00D62CA6" w:rsidP="00D62CA6"/>
    <w:p w:rsidR="00D62CA6" w:rsidRDefault="00D62CA6" w:rsidP="00D62CA6"/>
    <w:p w:rsidR="00D62CA6" w:rsidRDefault="00D62CA6" w:rsidP="00D62CA6"/>
    <w:p w:rsidR="00034F40" w:rsidRDefault="00034F40" w:rsidP="00D62CA6"/>
    <w:p w:rsidR="00D62CA6" w:rsidRDefault="00755C42" w:rsidP="005E0AA7">
      <w:pPr>
        <w:tabs>
          <w:tab w:val="left" w:pos="5325"/>
        </w:tabs>
        <w:rPr>
          <w:i/>
          <w:sz w:val="36"/>
          <w:szCs w:val="36"/>
          <w:u w:val="single"/>
        </w:rPr>
      </w:pPr>
      <w:r>
        <w:rPr>
          <w:noProof/>
          <w:lang w:val="en-IN" w:eastAsia="en-IN" w:bidi="hi-IN"/>
        </w:rPr>
        <w:pict>
          <v:shape id="Text Box 6" o:spid="_x0000_s1029" type="#_x0000_t202" style="position:absolute;margin-left:86.25pt;margin-top:-43.75pt;width:2in;height:2in;z-index:25167155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" filled="f" stroked="f">
            <v:textbox style="mso-fit-shape-to-text:t">
              <w:txbxContent>
                <w:p w:rsidR="00755C42" w:rsidRPr="00F84817" w:rsidRDefault="00755C42" w:rsidP="00BD5548">
                  <w:pPr>
                    <w:tabs>
                      <w:tab w:val="left" w:pos="5325"/>
                    </w:tabs>
                    <w:rPr>
                      <w:b/>
                      <w:i/>
                      <w:color w:val="auto"/>
                      <w:sz w:val="72"/>
                      <w:szCs w:val="72"/>
                      <w:u w:val="single"/>
                      <w:lang w:val="en-IN"/>
                    </w:rPr>
                  </w:pPr>
                  <w:r w:rsidRPr="00F84817">
                    <w:rPr>
                      <w:b/>
                      <w:i/>
                      <w:color w:val="auto"/>
                      <w:sz w:val="72"/>
                      <w:szCs w:val="72"/>
                      <w:u w:val="single"/>
                      <w:lang w:val="en-IN"/>
                    </w:rPr>
                    <w:t xml:space="preserve">CLASS NAMES </w:t>
                  </w:r>
                </w:p>
              </w:txbxContent>
            </v:textbox>
          </v:shape>
        </w:pict>
      </w:r>
    </w:p>
    <w:p w:rsidR="00D62CA6" w:rsidRDefault="00D62CA6" w:rsidP="005E0AA7">
      <w:pPr>
        <w:tabs>
          <w:tab w:val="left" w:pos="5325"/>
        </w:tabs>
        <w:rPr>
          <w:i/>
          <w:sz w:val="36"/>
          <w:szCs w:val="36"/>
          <w:u w:val="single"/>
        </w:rPr>
      </w:pPr>
    </w:p>
    <w:p w:rsidR="00D62CA6" w:rsidRDefault="00D62CA6" w:rsidP="005E0AA7">
      <w:pPr>
        <w:tabs>
          <w:tab w:val="left" w:pos="5325"/>
        </w:tabs>
        <w:rPr>
          <w:i/>
          <w:sz w:val="36"/>
          <w:szCs w:val="36"/>
          <w:u w:val="single"/>
        </w:rPr>
      </w:pPr>
    </w:p>
    <w:p w:rsidR="00D62CA6" w:rsidRDefault="00D62CA6" w:rsidP="005E0AA7">
      <w:pPr>
        <w:tabs>
          <w:tab w:val="left" w:pos="5325"/>
        </w:tabs>
        <w:rPr>
          <w:i/>
          <w:sz w:val="36"/>
          <w:szCs w:val="36"/>
          <w:u w:val="single"/>
        </w:rPr>
      </w:pPr>
    </w:p>
    <w:p w:rsidR="00D62CA6" w:rsidRDefault="00D62CA6" w:rsidP="005E0AA7">
      <w:pPr>
        <w:tabs>
          <w:tab w:val="left" w:pos="5325"/>
        </w:tabs>
        <w:rPr>
          <w:i/>
          <w:sz w:val="36"/>
          <w:szCs w:val="36"/>
          <w:u w:val="single"/>
        </w:rPr>
      </w:pPr>
    </w:p>
    <w:p w:rsidR="00D62CA6" w:rsidRPr="00F84817" w:rsidRDefault="00D62CA6" w:rsidP="00D62CA6">
      <w:pPr>
        <w:pStyle w:val="ListParagraph"/>
        <w:numPr>
          <w:ilvl w:val="0"/>
          <w:numId w:val="24"/>
        </w:numPr>
        <w:rPr>
          <w:rFonts w:ascii="Baskerville Old Face" w:hAnsi="Baskerville Old Face"/>
          <w:i/>
          <w:color w:val="auto"/>
          <w:sz w:val="72"/>
          <w:szCs w:val="72"/>
        </w:rPr>
      </w:pPr>
      <w:r w:rsidRPr="00F84817">
        <w:rPr>
          <w:rFonts w:ascii="Baskerville Old Face" w:hAnsi="Baskerville Old Face"/>
          <w:i/>
          <w:color w:val="auto"/>
          <w:sz w:val="72"/>
          <w:szCs w:val="72"/>
        </w:rPr>
        <w:t>CUSTOMER</w:t>
      </w:r>
    </w:p>
    <w:p w:rsidR="00D62CA6" w:rsidRPr="00F84817" w:rsidRDefault="00D62CA6" w:rsidP="00D62CA6">
      <w:pPr>
        <w:pStyle w:val="ListParagraph"/>
        <w:numPr>
          <w:ilvl w:val="0"/>
          <w:numId w:val="24"/>
        </w:numPr>
        <w:rPr>
          <w:rFonts w:ascii="Baskerville Old Face" w:hAnsi="Baskerville Old Face"/>
          <w:i/>
          <w:color w:val="auto"/>
          <w:sz w:val="72"/>
          <w:szCs w:val="72"/>
        </w:rPr>
      </w:pPr>
      <w:r w:rsidRPr="00F84817">
        <w:rPr>
          <w:rFonts w:ascii="Baskerville Old Face" w:hAnsi="Baskerville Old Face"/>
          <w:i/>
          <w:color w:val="auto"/>
          <w:sz w:val="72"/>
          <w:szCs w:val="72"/>
        </w:rPr>
        <w:t>PLANT</w:t>
      </w:r>
    </w:p>
    <w:p w:rsidR="00D62CA6" w:rsidRDefault="00D62CA6" w:rsidP="00D62CA6">
      <w:pPr>
        <w:pStyle w:val="ListParagraph"/>
        <w:numPr>
          <w:ilvl w:val="0"/>
          <w:numId w:val="24"/>
        </w:numPr>
        <w:rPr>
          <w:rFonts w:ascii="Baskerville Old Face" w:hAnsi="Baskerville Old Face"/>
          <w:i/>
          <w:color w:val="auto"/>
          <w:sz w:val="72"/>
          <w:szCs w:val="72"/>
        </w:rPr>
      </w:pPr>
      <w:r w:rsidRPr="00F84817">
        <w:rPr>
          <w:rFonts w:ascii="Baskerville Old Face" w:hAnsi="Baskerville Old Face"/>
          <w:i/>
          <w:color w:val="auto"/>
          <w:sz w:val="72"/>
          <w:szCs w:val="72"/>
        </w:rPr>
        <w:t>BILL</w:t>
      </w:r>
    </w:p>
    <w:p w:rsidR="00742055" w:rsidRDefault="00742055" w:rsidP="00D62CA6">
      <w:pPr>
        <w:pStyle w:val="ListParagraph"/>
        <w:numPr>
          <w:ilvl w:val="0"/>
          <w:numId w:val="24"/>
        </w:numPr>
        <w:rPr>
          <w:rFonts w:ascii="Baskerville Old Face" w:hAnsi="Baskerville Old Face"/>
          <w:i/>
          <w:color w:val="auto"/>
          <w:sz w:val="72"/>
          <w:szCs w:val="72"/>
        </w:rPr>
      </w:pPr>
      <w:r>
        <w:rPr>
          <w:rFonts w:ascii="Baskerville Old Face" w:hAnsi="Baskerville Old Face"/>
          <w:i/>
          <w:color w:val="auto"/>
          <w:sz w:val="72"/>
          <w:szCs w:val="72"/>
        </w:rPr>
        <w:t>KIT</w:t>
      </w:r>
    </w:p>
    <w:p w:rsidR="00640733" w:rsidRDefault="00640733" w:rsidP="00D62CA6">
      <w:pPr>
        <w:pStyle w:val="ListParagraph"/>
        <w:numPr>
          <w:ilvl w:val="0"/>
          <w:numId w:val="24"/>
        </w:numPr>
        <w:rPr>
          <w:rFonts w:ascii="Baskerville Old Face" w:hAnsi="Baskerville Old Face"/>
          <w:i/>
          <w:color w:val="auto"/>
          <w:sz w:val="72"/>
          <w:szCs w:val="72"/>
        </w:rPr>
      </w:pPr>
      <w:r>
        <w:rPr>
          <w:rFonts w:ascii="Baskerville Old Face" w:hAnsi="Baskerville Old Face"/>
          <w:i/>
          <w:color w:val="auto"/>
          <w:sz w:val="72"/>
          <w:szCs w:val="72"/>
        </w:rPr>
        <w:t>KITBILL</w:t>
      </w:r>
    </w:p>
    <w:p w:rsidR="00640733" w:rsidRDefault="00640733" w:rsidP="00D62CA6">
      <w:pPr>
        <w:pStyle w:val="ListParagraph"/>
        <w:numPr>
          <w:ilvl w:val="0"/>
          <w:numId w:val="24"/>
        </w:numPr>
        <w:rPr>
          <w:rFonts w:ascii="Baskerville Old Face" w:hAnsi="Baskerville Old Face"/>
          <w:i/>
          <w:color w:val="auto"/>
          <w:sz w:val="72"/>
          <w:szCs w:val="72"/>
        </w:rPr>
      </w:pPr>
      <w:r>
        <w:rPr>
          <w:rFonts w:ascii="Baskerville Old Face" w:hAnsi="Baskerville Old Face"/>
          <w:i/>
          <w:color w:val="auto"/>
          <w:sz w:val="72"/>
          <w:szCs w:val="72"/>
        </w:rPr>
        <w:t>HELPCARE</w:t>
      </w:r>
    </w:p>
    <w:p w:rsidR="00640733" w:rsidRPr="00F84817" w:rsidRDefault="00640733" w:rsidP="00D62CA6">
      <w:pPr>
        <w:pStyle w:val="ListParagraph"/>
        <w:numPr>
          <w:ilvl w:val="0"/>
          <w:numId w:val="24"/>
        </w:numPr>
        <w:rPr>
          <w:rFonts w:ascii="Baskerville Old Face" w:hAnsi="Baskerville Old Face"/>
          <w:i/>
          <w:color w:val="auto"/>
          <w:sz w:val="72"/>
          <w:szCs w:val="72"/>
        </w:rPr>
      </w:pPr>
      <w:r>
        <w:rPr>
          <w:rFonts w:ascii="Baskerville Old Face" w:hAnsi="Baskerville Old Face"/>
          <w:i/>
          <w:color w:val="auto"/>
          <w:sz w:val="72"/>
          <w:szCs w:val="72"/>
        </w:rPr>
        <w:t>COMPOST</w:t>
      </w:r>
    </w:p>
    <w:p w:rsidR="008E32C5" w:rsidRPr="005A7D7A" w:rsidRDefault="00D62CA6">
      <w:pPr>
        <w:rPr>
          <w:i/>
          <w:sz w:val="36"/>
          <w:szCs w:val="36"/>
          <w:u w:val="single"/>
        </w:rPr>
      </w:pPr>
      <w:r>
        <w:rPr>
          <w:i/>
          <w:sz w:val="36"/>
          <w:szCs w:val="36"/>
          <w:u w:val="single"/>
        </w:rPr>
        <w:br w:type="page"/>
      </w:r>
    </w:p>
    <w:p w:rsidR="005E0AA7" w:rsidRDefault="00755C42" w:rsidP="005E0AA7">
      <w:pPr>
        <w:tabs>
          <w:tab w:val="left" w:pos="5325"/>
        </w:tabs>
        <w:rPr>
          <w:i/>
          <w:sz w:val="36"/>
          <w:szCs w:val="36"/>
          <w:u w:val="single"/>
        </w:rPr>
      </w:pPr>
      <w:r>
        <w:rPr>
          <w:noProof/>
          <w:lang w:val="en-IN" w:eastAsia="en-IN" w:bidi="hi-IN"/>
        </w:rPr>
        <w:lastRenderedPageBreak/>
        <w:pict>
          <v:shape id="Text Box 1" o:spid="_x0000_s1030" type="#_x0000_t202" style="position:absolute;margin-left:0;margin-top:-44.45pt;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9S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" filled="f" stroked="f">
            <v:textbox style="mso-fit-shape-to-text:t">
              <w:txbxContent>
                <w:p w:rsidR="00755C42" w:rsidRDefault="00755C42" w:rsidP="00D522CF">
                  <w:pPr>
                    <w:jc w:val="center"/>
                    <w:rPr>
                      <w:b/>
                      <w:i/>
                      <w:color w:val="auto"/>
                      <w:sz w:val="56"/>
                      <w:szCs w:val="72"/>
                      <w:u w:val="single"/>
                      <w:lang w:val="en-IN"/>
                    </w:rPr>
                  </w:pPr>
                </w:p>
                <w:p w:rsidR="00755C42" w:rsidRPr="00F84817" w:rsidRDefault="00755C42" w:rsidP="00D522CF">
                  <w:pPr>
                    <w:jc w:val="center"/>
                    <w:rPr>
                      <w:b/>
                      <w:i/>
                      <w:color w:val="auto"/>
                      <w:sz w:val="56"/>
                      <w:szCs w:val="72"/>
                      <w:u w:val="single"/>
                      <w:lang w:val="en-IN"/>
                    </w:rPr>
                  </w:pPr>
                  <w:r w:rsidRPr="00F84817">
                    <w:rPr>
                      <w:b/>
                      <w:i/>
                      <w:color w:val="auto"/>
                      <w:sz w:val="56"/>
                      <w:szCs w:val="72"/>
                      <w:u w:val="single"/>
                      <w:lang w:val="en-IN"/>
                    </w:rPr>
                    <w:t>MEMBER FUNCTIONS</w:t>
                  </w:r>
                </w:p>
              </w:txbxContent>
            </v:textbox>
            <w10:wrap anchorx="margin"/>
          </v:shape>
        </w:pict>
      </w:r>
    </w:p>
    <w:p w:rsidR="00640733" w:rsidRDefault="00640733" w:rsidP="005E0AA7">
      <w:pPr>
        <w:tabs>
          <w:tab w:val="left" w:pos="5325"/>
        </w:tabs>
        <w:rPr>
          <w:i/>
          <w:color w:val="auto"/>
          <w:sz w:val="36"/>
          <w:szCs w:val="36"/>
          <w:u w:val="single"/>
        </w:rPr>
      </w:pPr>
    </w:p>
    <w:p w:rsidR="005E0AA7" w:rsidRPr="00F84817" w:rsidRDefault="005E0AA7" w:rsidP="005E0AA7">
      <w:pPr>
        <w:tabs>
          <w:tab w:val="left" w:pos="5325"/>
        </w:tabs>
        <w:rPr>
          <w:i/>
          <w:color w:val="auto"/>
          <w:sz w:val="36"/>
          <w:szCs w:val="36"/>
          <w:u w:val="single"/>
        </w:rPr>
      </w:pPr>
      <w:r w:rsidRPr="00F84817">
        <w:rPr>
          <w:i/>
          <w:color w:val="auto"/>
          <w:sz w:val="36"/>
          <w:szCs w:val="36"/>
          <w:u w:val="single"/>
        </w:rPr>
        <w:t>1)CLASS NAME: CUSTOMER</w:t>
      </w:r>
    </w:p>
    <w:p w:rsidR="005E0AA7" w:rsidRPr="00F84817" w:rsidRDefault="005E0AA7" w:rsidP="005E0AA7">
      <w:pPr>
        <w:tabs>
          <w:tab w:val="left" w:pos="5325"/>
        </w:tabs>
        <w:rPr>
          <w:color w:val="auto"/>
          <w:sz w:val="36"/>
          <w:szCs w:val="36"/>
          <w:u w:val="single"/>
        </w:rPr>
      </w:pPr>
      <w:r w:rsidRPr="00F84817">
        <w:rPr>
          <w:color w:val="auto"/>
          <w:sz w:val="36"/>
          <w:szCs w:val="36"/>
          <w:u w:val="single"/>
        </w:rPr>
        <w:t>MEMBER FUNTIONS:</w:t>
      </w:r>
    </w:p>
    <w:p w:rsidR="005E0AA7" w:rsidRPr="00F84817" w:rsidRDefault="005E0AA7" w:rsidP="005E0AA7">
      <w:pPr>
        <w:pStyle w:val="ListParagraph"/>
        <w:tabs>
          <w:tab w:val="left" w:pos="5325"/>
        </w:tabs>
        <w:rPr>
          <w:color w:val="auto"/>
          <w:sz w:val="36"/>
          <w:szCs w:val="36"/>
        </w:rPr>
      </w:pPr>
      <w:r w:rsidRPr="00F84817">
        <w:rPr>
          <w:color w:val="auto"/>
          <w:sz w:val="36"/>
          <w:szCs w:val="36"/>
        </w:rPr>
        <w:t>1. void Cinput()</w:t>
      </w:r>
    </w:p>
    <w:p w:rsidR="005E0AA7" w:rsidRPr="00F84817" w:rsidRDefault="005E0AA7" w:rsidP="005E0AA7">
      <w:pPr>
        <w:pStyle w:val="ListParagraph"/>
        <w:tabs>
          <w:tab w:val="left" w:pos="5325"/>
        </w:tabs>
        <w:rPr>
          <w:color w:val="auto"/>
          <w:sz w:val="36"/>
          <w:szCs w:val="36"/>
        </w:rPr>
      </w:pPr>
      <w:r w:rsidRPr="00F84817">
        <w:rPr>
          <w:color w:val="auto"/>
          <w:sz w:val="36"/>
          <w:szCs w:val="36"/>
        </w:rPr>
        <w:t>2. void cdisplay()</w:t>
      </w:r>
    </w:p>
    <w:p w:rsidR="005E0AA7" w:rsidRPr="00F84817" w:rsidRDefault="005E0AA7" w:rsidP="005E0AA7">
      <w:pPr>
        <w:pStyle w:val="ListParagraph"/>
        <w:tabs>
          <w:tab w:val="left" w:pos="5325"/>
        </w:tabs>
        <w:rPr>
          <w:color w:val="auto"/>
          <w:sz w:val="36"/>
          <w:szCs w:val="36"/>
        </w:rPr>
      </w:pPr>
      <w:r w:rsidRPr="00F84817">
        <w:rPr>
          <w:color w:val="auto"/>
          <w:sz w:val="36"/>
          <w:szCs w:val="36"/>
        </w:rPr>
        <w:t>3.int retcid()</w:t>
      </w:r>
    </w:p>
    <w:p w:rsidR="005E0AA7" w:rsidRPr="00F84817" w:rsidRDefault="005E0AA7" w:rsidP="005E0AA7">
      <w:pPr>
        <w:pStyle w:val="ListParagraph"/>
        <w:tabs>
          <w:tab w:val="left" w:pos="5325"/>
        </w:tabs>
        <w:rPr>
          <w:color w:val="auto"/>
          <w:sz w:val="36"/>
          <w:szCs w:val="36"/>
        </w:rPr>
      </w:pPr>
      <w:r w:rsidRPr="00F84817">
        <w:rPr>
          <w:color w:val="auto"/>
          <w:sz w:val="36"/>
          <w:szCs w:val="36"/>
        </w:rPr>
        <w:t>4.long retcph()</w:t>
      </w:r>
    </w:p>
    <w:p w:rsidR="005E0AA7" w:rsidRPr="00F84817" w:rsidRDefault="005E0AA7" w:rsidP="005E0AA7">
      <w:pPr>
        <w:rPr>
          <w:i/>
          <w:color w:val="auto"/>
          <w:sz w:val="36"/>
          <w:szCs w:val="36"/>
          <w:u w:val="single"/>
        </w:rPr>
      </w:pPr>
      <w:r w:rsidRPr="00F84817">
        <w:rPr>
          <w:i/>
          <w:color w:val="auto"/>
          <w:sz w:val="36"/>
          <w:szCs w:val="36"/>
          <w:u w:val="single"/>
        </w:rPr>
        <w:t>2)CLASS NAME: PLANT</w:t>
      </w:r>
    </w:p>
    <w:p w:rsidR="005E0AA7" w:rsidRPr="00F84817" w:rsidRDefault="005E0AA7" w:rsidP="005E0AA7">
      <w:pPr>
        <w:rPr>
          <w:color w:val="auto"/>
          <w:sz w:val="36"/>
          <w:szCs w:val="36"/>
          <w:u w:val="single"/>
        </w:rPr>
      </w:pPr>
      <w:r w:rsidRPr="00F84817">
        <w:rPr>
          <w:color w:val="auto"/>
          <w:sz w:val="36"/>
          <w:szCs w:val="36"/>
          <w:u w:val="single"/>
        </w:rPr>
        <w:t>MEMBER FUNCIONS</w:t>
      </w:r>
    </w:p>
    <w:p w:rsidR="005E0AA7" w:rsidRPr="00F84817" w:rsidRDefault="005E0AA7" w:rsidP="005E0AA7">
      <w:pPr>
        <w:pStyle w:val="ListParagraph"/>
        <w:numPr>
          <w:ilvl w:val="0"/>
          <w:numId w:val="20"/>
        </w:numPr>
        <w:rPr>
          <w:color w:val="auto"/>
          <w:sz w:val="36"/>
          <w:szCs w:val="36"/>
        </w:rPr>
      </w:pPr>
      <w:r w:rsidRPr="00F84817">
        <w:rPr>
          <w:color w:val="auto"/>
          <w:sz w:val="36"/>
          <w:szCs w:val="36"/>
        </w:rPr>
        <w:t>void plantinput()</w:t>
      </w:r>
    </w:p>
    <w:p w:rsidR="005E0AA7" w:rsidRPr="00F84817" w:rsidRDefault="005E0AA7" w:rsidP="005E0AA7">
      <w:pPr>
        <w:pStyle w:val="ListParagraph"/>
        <w:numPr>
          <w:ilvl w:val="0"/>
          <w:numId w:val="20"/>
        </w:numPr>
        <w:rPr>
          <w:color w:val="auto"/>
          <w:sz w:val="36"/>
          <w:szCs w:val="36"/>
        </w:rPr>
      </w:pPr>
      <w:r w:rsidRPr="00F84817">
        <w:rPr>
          <w:color w:val="auto"/>
          <w:sz w:val="36"/>
          <w:szCs w:val="36"/>
        </w:rPr>
        <w:t>void plantdisplay()</w:t>
      </w:r>
    </w:p>
    <w:p w:rsidR="005E0AA7" w:rsidRPr="00F84817" w:rsidRDefault="005E0AA7" w:rsidP="005E0AA7">
      <w:pPr>
        <w:pStyle w:val="ListParagraph"/>
        <w:numPr>
          <w:ilvl w:val="0"/>
          <w:numId w:val="20"/>
        </w:numPr>
        <w:rPr>
          <w:color w:val="auto"/>
          <w:sz w:val="36"/>
          <w:szCs w:val="36"/>
        </w:rPr>
      </w:pPr>
      <w:r w:rsidRPr="00F84817">
        <w:rPr>
          <w:color w:val="auto"/>
          <w:sz w:val="36"/>
          <w:szCs w:val="36"/>
        </w:rPr>
        <w:t>void draw(int n)</w:t>
      </w:r>
    </w:p>
    <w:p w:rsidR="005E0AA7" w:rsidRPr="00F84817" w:rsidRDefault="005E0AA7" w:rsidP="005E0AA7">
      <w:pPr>
        <w:pStyle w:val="ListParagraph"/>
        <w:numPr>
          <w:ilvl w:val="0"/>
          <w:numId w:val="20"/>
        </w:numPr>
        <w:rPr>
          <w:color w:val="auto"/>
          <w:sz w:val="36"/>
          <w:szCs w:val="36"/>
        </w:rPr>
      </w:pPr>
      <w:r w:rsidRPr="00F84817">
        <w:rPr>
          <w:color w:val="auto"/>
          <w:sz w:val="36"/>
          <w:szCs w:val="36"/>
        </w:rPr>
        <w:t>void deposit(int n)</w:t>
      </w:r>
    </w:p>
    <w:p w:rsidR="005E0AA7" w:rsidRPr="00F84817" w:rsidRDefault="005E0AA7" w:rsidP="005E0AA7">
      <w:pPr>
        <w:pStyle w:val="ListParagraph"/>
        <w:numPr>
          <w:ilvl w:val="0"/>
          <w:numId w:val="20"/>
        </w:numPr>
        <w:rPr>
          <w:color w:val="auto"/>
          <w:sz w:val="36"/>
          <w:szCs w:val="36"/>
        </w:rPr>
      </w:pPr>
      <w:r w:rsidRPr="00F84817">
        <w:rPr>
          <w:color w:val="auto"/>
          <w:sz w:val="36"/>
          <w:szCs w:val="36"/>
        </w:rPr>
        <w:t>void ptype()</w:t>
      </w:r>
    </w:p>
    <w:p w:rsidR="005E0AA7" w:rsidRPr="00F84817" w:rsidRDefault="005E0AA7" w:rsidP="005E0AA7">
      <w:pPr>
        <w:pStyle w:val="ListParagraph"/>
        <w:numPr>
          <w:ilvl w:val="0"/>
          <w:numId w:val="20"/>
        </w:numPr>
        <w:rPr>
          <w:color w:val="auto"/>
          <w:sz w:val="36"/>
          <w:szCs w:val="36"/>
        </w:rPr>
      </w:pPr>
      <w:r w:rsidRPr="00F84817">
        <w:rPr>
          <w:color w:val="auto"/>
          <w:sz w:val="36"/>
          <w:szCs w:val="36"/>
        </w:rPr>
        <w:t>char* rettyppr(int a )</w:t>
      </w:r>
    </w:p>
    <w:p w:rsidR="005E0AA7" w:rsidRPr="00F84817" w:rsidRDefault="005E0AA7" w:rsidP="005E0AA7">
      <w:pPr>
        <w:rPr>
          <w:i/>
          <w:color w:val="auto"/>
          <w:sz w:val="36"/>
          <w:szCs w:val="36"/>
          <w:u w:val="single"/>
        </w:rPr>
      </w:pPr>
      <w:r w:rsidRPr="00F84817">
        <w:rPr>
          <w:i/>
          <w:color w:val="auto"/>
          <w:sz w:val="36"/>
          <w:szCs w:val="36"/>
          <w:u w:val="single"/>
        </w:rPr>
        <w:t>3)CLASS NAME: BILL</w:t>
      </w:r>
    </w:p>
    <w:p w:rsidR="005E0AA7" w:rsidRPr="00F84817" w:rsidRDefault="005E0AA7" w:rsidP="005E0AA7">
      <w:pPr>
        <w:rPr>
          <w:color w:val="auto"/>
          <w:sz w:val="36"/>
          <w:szCs w:val="36"/>
          <w:u w:val="single"/>
        </w:rPr>
      </w:pPr>
      <w:r w:rsidRPr="00F84817">
        <w:rPr>
          <w:color w:val="auto"/>
          <w:sz w:val="36"/>
          <w:szCs w:val="36"/>
          <w:u w:val="single"/>
        </w:rPr>
        <w:t>MEMBER FUNCTIONS</w:t>
      </w:r>
    </w:p>
    <w:p w:rsidR="005E0AA7" w:rsidRPr="00F84817" w:rsidRDefault="005E0AA7" w:rsidP="005E0AA7">
      <w:pPr>
        <w:pStyle w:val="ListParagraph"/>
        <w:numPr>
          <w:ilvl w:val="0"/>
          <w:numId w:val="22"/>
        </w:numPr>
        <w:rPr>
          <w:color w:val="auto"/>
          <w:sz w:val="36"/>
          <w:szCs w:val="36"/>
        </w:rPr>
      </w:pPr>
      <w:r w:rsidRPr="00F84817">
        <w:rPr>
          <w:color w:val="auto"/>
          <w:sz w:val="36"/>
          <w:szCs w:val="36"/>
        </w:rPr>
        <w:t>void billcustdisplay()</w:t>
      </w:r>
    </w:p>
    <w:p w:rsidR="005E0AA7" w:rsidRPr="00F84817" w:rsidRDefault="005E0AA7" w:rsidP="005E0AA7">
      <w:pPr>
        <w:pStyle w:val="ListParagraph"/>
        <w:numPr>
          <w:ilvl w:val="0"/>
          <w:numId w:val="22"/>
        </w:numPr>
        <w:rPr>
          <w:color w:val="auto"/>
          <w:sz w:val="36"/>
          <w:szCs w:val="36"/>
        </w:rPr>
      </w:pPr>
      <w:r w:rsidRPr="00F84817">
        <w:rPr>
          <w:color w:val="auto"/>
          <w:sz w:val="36"/>
          <w:szCs w:val="36"/>
        </w:rPr>
        <w:t>void billplantdisplay()</w:t>
      </w:r>
    </w:p>
    <w:p w:rsidR="00D62CA6" w:rsidRPr="00F84817" w:rsidRDefault="005E0AA7" w:rsidP="00D62CA6">
      <w:pPr>
        <w:pStyle w:val="ListParagraph"/>
        <w:numPr>
          <w:ilvl w:val="0"/>
          <w:numId w:val="22"/>
        </w:numPr>
        <w:rPr>
          <w:color w:val="auto"/>
          <w:sz w:val="36"/>
          <w:szCs w:val="36"/>
        </w:rPr>
      </w:pPr>
      <w:r w:rsidRPr="00F84817">
        <w:rPr>
          <w:color w:val="auto"/>
          <w:sz w:val="36"/>
          <w:szCs w:val="36"/>
        </w:rPr>
        <w:t>char* plant::retype(int a)</w:t>
      </w:r>
    </w:p>
    <w:p w:rsidR="005E0AA7" w:rsidRDefault="005E0AA7" w:rsidP="00D62CA6">
      <w:pPr>
        <w:pStyle w:val="ListParagraph"/>
        <w:numPr>
          <w:ilvl w:val="0"/>
          <w:numId w:val="22"/>
        </w:numPr>
        <w:rPr>
          <w:color w:val="auto"/>
          <w:sz w:val="36"/>
          <w:szCs w:val="36"/>
        </w:rPr>
      </w:pPr>
      <w:r w:rsidRPr="00F84817">
        <w:rPr>
          <w:color w:val="auto"/>
          <w:sz w:val="36"/>
          <w:szCs w:val="36"/>
        </w:rPr>
        <w:t>void plantdisplay()</w:t>
      </w:r>
    </w:p>
    <w:p w:rsidR="00742055" w:rsidRDefault="00742055" w:rsidP="00742055">
      <w:pPr>
        <w:rPr>
          <w:color w:val="auto"/>
          <w:sz w:val="36"/>
          <w:szCs w:val="36"/>
        </w:rPr>
      </w:pPr>
    </w:p>
    <w:p w:rsidR="00742055" w:rsidRPr="00F84817" w:rsidRDefault="00742055" w:rsidP="00742055">
      <w:pPr>
        <w:rPr>
          <w:i/>
          <w:color w:val="auto"/>
          <w:sz w:val="36"/>
          <w:szCs w:val="36"/>
          <w:u w:val="single"/>
        </w:rPr>
      </w:pPr>
      <w:r>
        <w:rPr>
          <w:color w:val="auto"/>
          <w:sz w:val="36"/>
          <w:szCs w:val="36"/>
        </w:rPr>
        <w:t>4)</w:t>
      </w:r>
      <w:r w:rsidRPr="00F84817">
        <w:rPr>
          <w:i/>
          <w:color w:val="auto"/>
          <w:sz w:val="36"/>
          <w:szCs w:val="36"/>
          <w:u w:val="single"/>
        </w:rPr>
        <w:t xml:space="preserve">CLASS NAME: </w:t>
      </w:r>
      <w:r>
        <w:rPr>
          <w:i/>
          <w:color w:val="auto"/>
          <w:sz w:val="36"/>
          <w:szCs w:val="36"/>
          <w:u w:val="single"/>
        </w:rPr>
        <w:t>KIT</w:t>
      </w:r>
    </w:p>
    <w:p w:rsidR="00742055" w:rsidRPr="00F84817" w:rsidRDefault="00742055" w:rsidP="00742055">
      <w:pPr>
        <w:rPr>
          <w:color w:val="auto"/>
          <w:sz w:val="36"/>
          <w:szCs w:val="36"/>
          <w:u w:val="single"/>
        </w:rPr>
      </w:pPr>
      <w:r w:rsidRPr="00F84817">
        <w:rPr>
          <w:color w:val="auto"/>
          <w:sz w:val="36"/>
          <w:szCs w:val="36"/>
          <w:u w:val="single"/>
        </w:rPr>
        <w:t>MEMBER FUNCTIONS</w:t>
      </w:r>
    </w:p>
    <w:p w:rsidR="00742055" w:rsidRPr="00742055" w:rsidRDefault="00742055" w:rsidP="00742055">
      <w:pPr>
        <w:rPr>
          <w:color w:val="auto"/>
          <w:sz w:val="36"/>
          <w:szCs w:val="36"/>
        </w:rPr>
      </w:pPr>
      <w:r>
        <w:rPr>
          <w:color w:val="auto"/>
          <w:sz w:val="36"/>
          <w:szCs w:val="36"/>
        </w:rPr>
        <w:t xml:space="preserve">       1.void display()</w:t>
      </w:r>
    </w:p>
    <w:p w:rsidR="00742055" w:rsidRPr="00742055" w:rsidRDefault="00742055" w:rsidP="00742055">
      <w:pPr>
        <w:rPr>
          <w:color w:val="auto"/>
          <w:sz w:val="36"/>
          <w:szCs w:val="36"/>
        </w:rPr>
      </w:pPr>
      <w:r>
        <w:rPr>
          <w:color w:val="auto"/>
          <w:sz w:val="36"/>
          <w:szCs w:val="36"/>
        </w:rPr>
        <w:t xml:space="preserve">       2.void insert()</w:t>
      </w:r>
    </w:p>
    <w:p w:rsidR="00742055" w:rsidRDefault="00742055" w:rsidP="00742055">
      <w:pPr>
        <w:rPr>
          <w:color w:val="auto"/>
          <w:sz w:val="36"/>
          <w:szCs w:val="36"/>
        </w:rPr>
      </w:pPr>
      <w:r>
        <w:rPr>
          <w:color w:val="auto"/>
          <w:sz w:val="36"/>
          <w:szCs w:val="36"/>
        </w:rPr>
        <w:t xml:space="preserve">      3.</w:t>
      </w:r>
      <w:r w:rsidRPr="00742055">
        <w:rPr>
          <w:color w:val="auto"/>
          <w:sz w:val="36"/>
          <w:szCs w:val="36"/>
        </w:rPr>
        <w:t xml:space="preserve"> int iid()</w:t>
      </w:r>
    </w:p>
    <w:p w:rsidR="00742055" w:rsidRPr="00F84817" w:rsidRDefault="00742055" w:rsidP="00742055">
      <w:pPr>
        <w:rPr>
          <w:i/>
          <w:color w:val="auto"/>
          <w:sz w:val="36"/>
          <w:szCs w:val="36"/>
          <w:u w:val="single"/>
        </w:rPr>
      </w:pPr>
      <w:r>
        <w:rPr>
          <w:color w:val="auto"/>
          <w:sz w:val="36"/>
          <w:szCs w:val="36"/>
        </w:rPr>
        <w:t>5)</w:t>
      </w:r>
      <w:r w:rsidRPr="00F84817">
        <w:rPr>
          <w:i/>
          <w:color w:val="auto"/>
          <w:sz w:val="36"/>
          <w:szCs w:val="36"/>
          <w:u w:val="single"/>
        </w:rPr>
        <w:t xml:space="preserve">CLASS NAME: </w:t>
      </w:r>
      <w:r>
        <w:rPr>
          <w:i/>
          <w:color w:val="auto"/>
          <w:sz w:val="36"/>
          <w:szCs w:val="36"/>
          <w:u w:val="single"/>
        </w:rPr>
        <w:t>KITBILL</w:t>
      </w:r>
    </w:p>
    <w:p w:rsidR="00742055" w:rsidRPr="00F84817" w:rsidRDefault="00742055" w:rsidP="00742055">
      <w:pPr>
        <w:rPr>
          <w:color w:val="auto"/>
          <w:sz w:val="36"/>
          <w:szCs w:val="36"/>
          <w:u w:val="single"/>
        </w:rPr>
      </w:pPr>
      <w:r w:rsidRPr="00F84817">
        <w:rPr>
          <w:color w:val="auto"/>
          <w:sz w:val="36"/>
          <w:szCs w:val="36"/>
          <w:u w:val="single"/>
        </w:rPr>
        <w:t>MEMBER FUNCTIONS</w:t>
      </w:r>
    </w:p>
    <w:p w:rsidR="00742055" w:rsidRDefault="00742055" w:rsidP="00742055">
      <w:pPr>
        <w:rPr>
          <w:color w:val="auto"/>
          <w:sz w:val="36"/>
          <w:szCs w:val="36"/>
        </w:rPr>
      </w:pPr>
      <w:r>
        <w:rPr>
          <w:color w:val="auto"/>
          <w:sz w:val="36"/>
          <w:szCs w:val="36"/>
        </w:rPr>
        <w:t xml:space="preserve">       1.void display()</w:t>
      </w:r>
    </w:p>
    <w:p w:rsidR="00F069E1" w:rsidRPr="00F84817" w:rsidRDefault="00F069E1" w:rsidP="00F069E1">
      <w:pPr>
        <w:rPr>
          <w:i/>
          <w:color w:val="auto"/>
          <w:sz w:val="36"/>
          <w:szCs w:val="36"/>
          <w:u w:val="single"/>
        </w:rPr>
      </w:pPr>
      <w:r>
        <w:rPr>
          <w:color w:val="auto"/>
          <w:sz w:val="36"/>
          <w:szCs w:val="36"/>
        </w:rPr>
        <w:t>6)</w:t>
      </w:r>
      <w:r w:rsidRPr="00F84817">
        <w:rPr>
          <w:i/>
          <w:color w:val="auto"/>
          <w:sz w:val="36"/>
          <w:szCs w:val="36"/>
          <w:u w:val="single"/>
        </w:rPr>
        <w:t xml:space="preserve">CLASS NAME: </w:t>
      </w:r>
      <w:r>
        <w:rPr>
          <w:i/>
          <w:color w:val="auto"/>
          <w:sz w:val="36"/>
          <w:szCs w:val="36"/>
          <w:u w:val="single"/>
        </w:rPr>
        <w:t>HELPCARE</w:t>
      </w:r>
    </w:p>
    <w:p w:rsidR="00F069E1" w:rsidRPr="00F84817" w:rsidRDefault="00F069E1" w:rsidP="00F069E1">
      <w:pPr>
        <w:rPr>
          <w:color w:val="auto"/>
          <w:sz w:val="36"/>
          <w:szCs w:val="36"/>
          <w:u w:val="single"/>
        </w:rPr>
      </w:pPr>
      <w:r w:rsidRPr="00F84817">
        <w:rPr>
          <w:color w:val="auto"/>
          <w:sz w:val="36"/>
          <w:szCs w:val="36"/>
          <w:u w:val="single"/>
        </w:rPr>
        <w:t>MEMBER FUNCTIONS</w:t>
      </w:r>
    </w:p>
    <w:p w:rsidR="00F069E1" w:rsidRPr="00F069E1" w:rsidRDefault="00F069E1" w:rsidP="00F069E1">
      <w:pPr>
        <w:rPr>
          <w:color w:val="auto"/>
          <w:sz w:val="36"/>
          <w:szCs w:val="36"/>
        </w:rPr>
      </w:pPr>
      <w:r>
        <w:rPr>
          <w:color w:val="auto"/>
          <w:sz w:val="36"/>
          <w:szCs w:val="36"/>
        </w:rPr>
        <w:t xml:space="preserve">       1.void  helpinput()</w:t>
      </w:r>
    </w:p>
    <w:p w:rsidR="00F069E1" w:rsidRDefault="00F069E1" w:rsidP="00F069E1">
      <w:pPr>
        <w:rPr>
          <w:color w:val="auto"/>
          <w:sz w:val="36"/>
          <w:szCs w:val="36"/>
        </w:rPr>
      </w:pPr>
      <w:r>
        <w:rPr>
          <w:color w:val="auto"/>
          <w:sz w:val="36"/>
          <w:szCs w:val="36"/>
        </w:rPr>
        <w:t xml:space="preserve">    2.void helpdisplay()    </w:t>
      </w:r>
    </w:p>
    <w:p w:rsidR="00F069E1" w:rsidRPr="00F069E1" w:rsidRDefault="00F069E1" w:rsidP="00742055">
      <w:pPr>
        <w:rPr>
          <w:i/>
          <w:color w:val="auto"/>
          <w:sz w:val="36"/>
          <w:szCs w:val="36"/>
          <w:u w:val="single"/>
        </w:rPr>
      </w:pPr>
      <w:r>
        <w:rPr>
          <w:color w:val="auto"/>
          <w:sz w:val="36"/>
          <w:szCs w:val="36"/>
        </w:rPr>
        <w:t>7)</w:t>
      </w:r>
      <w:r w:rsidRPr="00F84817">
        <w:rPr>
          <w:i/>
          <w:color w:val="auto"/>
          <w:sz w:val="36"/>
          <w:szCs w:val="36"/>
          <w:u w:val="single"/>
        </w:rPr>
        <w:t xml:space="preserve">CLASS NAME: </w:t>
      </w:r>
      <w:r>
        <w:rPr>
          <w:i/>
          <w:color w:val="auto"/>
          <w:sz w:val="36"/>
          <w:szCs w:val="36"/>
          <w:u w:val="single"/>
        </w:rPr>
        <w:t>COMPOST</w:t>
      </w:r>
    </w:p>
    <w:p w:rsidR="00742055" w:rsidRDefault="00742055" w:rsidP="00742055">
      <w:pPr>
        <w:rPr>
          <w:color w:val="auto"/>
          <w:sz w:val="36"/>
          <w:szCs w:val="36"/>
        </w:rPr>
      </w:pPr>
    </w:p>
    <w:p w:rsidR="00742055" w:rsidRDefault="00742055" w:rsidP="00742055">
      <w:pPr>
        <w:rPr>
          <w:color w:val="auto"/>
          <w:sz w:val="36"/>
          <w:szCs w:val="36"/>
        </w:rPr>
      </w:pPr>
    </w:p>
    <w:p w:rsidR="00742055" w:rsidRDefault="00742055" w:rsidP="00742055">
      <w:pPr>
        <w:rPr>
          <w:color w:val="auto"/>
          <w:sz w:val="36"/>
          <w:szCs w:val="36"/>
        </w:rPr>
      </w:pPr>
    </w:p>
    <w:p w:rsidR="00BD5548" w:rsidRDefault="00BD5548" w:rsidP="00BD5548">
      <w:pPr>
        <w:autoSpaceDE w:val="0"/>
        <w:autoSpaceDN w:val="0"/>
        <w:adjustRightInd w:val="0"/>
        <w:spacing w:before="0" w:after="0" w:line="240" w:lineRule="auto"/>
        <w:rPr>
          <w:color w:val="auto"/>
          <w:sz w:val="36"/>
          <w:szCs w:val="36"/>
        </w:rPr>
      </w:pPr>
    </w:p>
    <w:p w:rsidR="00BD5548" w:rsidRPr="00BD5548" w:rsidRDefault="00755C42" w:rsidP="00BD5548">
      <w:pPr>
        <w:autoSpaceDE w:val="0"/>
        <w:autoSpaceDN w:val="0"/>
        <w:adjustRightInd w:val="0"/>
        <w:spacing w:before="0" w:after="0" w:line="240" w:lineRule="auto"/>
        <w:jc w:val="center"/>
        <w:rPr>
          <w:i/>
          <w:sz w:val="36"/>
          <w:szCs w:val="36"/>
          <w:u w:val="single"/>
        </w:rPr>
      </w:pPr>
      <w:r>
        <w:rPr>
          <w:noProof/>
          <w:lang w:val="en-IN" w:eastAsia="en-IN" w:bidi="hi-IN"/>
        </w:rPr>
        <w:lastRenderedPageBreak/>
        <w:pict>
          <v:shape id="Text Box 2" o:spid="_x0000_s1031" type="#_x0000_t202" style="position:absolute;left:0;text-align:left;margin-left:99.95pt;margin-top:84.25pt;width:3.6pt;height:3.6pt;rotation:-7221573fd;flip:x;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" filled="f" stroked="f">
            <v:textbox>
              <w:txbxContent>
                <w:p w:rsidR="00755C42" w:rsidRPr="00D522CF" w:rsidRDefault="00755C42" w:rsidP="005E0AA7">
                  <w:pPr>
                    <w:rPr>
                      <w:i/>
                      <w:sz w:val="72"/>
                      <w:szCs w:val="72"/>
                      <w:u w:val="single"/>
                      <w:lang w:val="en-IN"/>
                    </w:rPr>
                  </w:pPr>
                </w:p>
              </w:txbxContent>
            </v:textbox>
          </v:shape>
        </w:pict>
      </w:r>
      <w:r>
        <w:rPr>
          <w:noProof/>
          <w:lang w:val="en-IN" w:eastAsia="en-IN" w:bidi="hi-IN"/>
        </w:rPr>
        <w:pict>
          <v:shape id="Text Box 5" o:spid="_x0000_s1032" type="#_x0000_t202" style="position:absolute;left:0;text-align:left;margin-left:139.5pt;margin-top:-53.9pt;width:2in;height:2in;z-index:25166950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" filled="f" stroked="f">
            <v:textbox style="mso-fit-shape-to-text:t">
              <w:txbxContent>
                <w:p w:rsidR="00755C42" w:rsidRPr="00F84817" w:rsidRDefault="00755C42" w:rsidP="005E0AA7">
                  <w:pPr>
                    <w:autoSpaceDE w:val="0"/>
                    <w:autoSpaceDN w:val="0"/>
                    <w:adjustRightInd w:val="0"/>
                    <w:spacing w:after="0" w:line="240" w:lineRule="auto"/>
                    <w:jc w:val="center"/>
                    <w:rPr>
                      <w:b/>
                      <w:i/>
                      <w:noProof/>
                      <w:color w:val="auto"/>
                      <w:sz w:val="72"/>
                      <w:szCs w:val="72"/>
                      <w:u w:val="single"/>
                      <w:lang w:val="en-IN"/>
                    </w:rPr>
                  </w:pPr>
                </w:p>
              </w:txbxContent>
            </v:textbox>
          </v:shape>
        </w:pict>
      </w:r>
      <w:r w:rsidR="00BD5548">
        <w:rPr>
          <w:rFonts w:asciiTheme="majorHAnsi" w:hAnsiTheme="majorHAnsi" w:cs="Courier New"/>
          <w:b/>
          <w:bCs/>
          <w:i/>
          <w:iCs/>
          <w:color w:val="auto"/>
          <w:sz w:val="56"/>
          <w:szCs w:val="56"/>
          <w:u w:val="single"/>
        </w:rPr>
        <w:t>SYNOPSIS</w:t>
      </w:r>
    </w:p>
    <w:p w:rsidR="00BD5548" w:rsidRDefault="00BD5548" w:rsidP="00BD5548">
      <w:pPr>
        <w:spacing w:before="0" w:after="160" w:line="256" w:lineRule="auto"/>
        <w:jc w:val="both"/>
        <w:rPr>
          <w:rFonts w:ascii="Comic Sans MS" w:eastAsia="Calibri" w:hAnsi="Comic Sans MS" w:cs="Mangal"/>
          <w:color w:val="auto"/>
          <w:sz w:val="20"/>
          <w:szCs w:val="20"/>
          <w:lang w:val="en-IN"/>
        </w:rPr>
      </w:pP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We at Jaivika planters are driven by a force aiming to beautify every part of earth though small contributions like setting up gardens and working hand in hand with our customers to provide a joyful and an educative experience.</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At Jaivika we strongly believe that being one with nature helps one live a happy live.</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 xml:space="preserve">Or as we coin it “the healthy decoration”. </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We are glad to know that you have shown interest and are willing to live a healthy green and a happy lifestyle.To support you on this journey we provide the state of the art tools and highest customer rated services to make the most from this endeavour.</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We help you get started off by offering you a vast array of plant choices ranging from medicinal plants to bright flowing plants. We let you exploit the benefits of the experience to its fullest by letting to pick from our best in class seed collection.</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We are extremely proud to offer garden maintenance services to help make it a fidget free experience. We also provide fertile manure and compost to justify this eco-friendly mission.If you ever decide to take this hobby to the next level we stand by you as we offer green house building and maintenance services too.</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We hope you make the most from this voyage and board on the ship to a happy life style.</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KEEP PLANTING   GO GREE</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The project offers the following menu options.</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The admin menu option offers ways to add plant details, modify and delete plant details. It also provides customer details and kit details.</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The A-Z menu option provides a list of all the plants available for our customers to pick from</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 xml:space="preserve">The indoor plant menu provides ways to purchase indoor plants and also carter to their needs by providing maintenance </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Search type helps you navigate though our large plant database</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 xml:space="preserve">The help care menu option offers ways to help towards the maintained of plants </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 xml:space="preserve">The compost menu option helps buy various types of compost </w:t>
      </w:r>
    </w:p>
    <w:p w:rsidR="00BD5548" w:rsidRPr="00BD5548" w:rsidRDefault="00BD5548" w:rsidP="00BD5548">
      <w:pPr>
        <w:spacing w:before="0" w:after="160" w:line="256" w:lineRule="auto"/>
        <w:jc w:val="both"/>
        <w:rPr>
          <w:rFonts w:ascii="Comic Sans MS" w:eastAsia="Calibri" w:hAnsi="Comic Sans MS" w:cs="Mangal"/>
          <w:color w:val="auto"/>
          <w:sz w:val="20"/>
          <w:szCs w:val="20"/>
          <w:lang w:val="en-IN"/>
        </w:rPr>
      </w:pPr>
      <w:r w:rsidRPr="00BD5548">
        <w:rPr>
          <w:rFonts w:ascii="Comic Sans MS" w:eastAsia="Calibri" w:hAnsi="Comic Sans MS" w:cs="Mangal"/>
          <w:color w:val="auto"/>
          <w:sz w:val="20"/>
          <w:szCs w:val="20"/>
          <w:lang w:val="en-IN"/>
        </w:rPr>
        <w:t xml:space="preserve">The report menu option gives a complete report of all the plants that the customer has purchased, summarises the kits, maintained and construction of green houses </w:t>
      </w:r>
    </w:p>
    <w:p w:rsidR="00BD5548" w:rsidRPr="00BD5548" w:rsidRDefault="00BD5548" w:rsidP="00BD5548">
      <w:pPr>
        <w:pStyle w:val="PlainText"/>
        <w:jc w:val="center"/>
        <w:rPr>
          <w:rFonts w:asciiTheme="majorHAnsi" w:hAnsiTheme="majorHAnsi" w:cs="Courier New"/>
          <w:b/>
          <w:bCs/>
          <w:i/>
          <w:iCs/>
          <w:color w:val="auto"/>
          <w:sz w:val="56"/>
          <w:szCs w:val="56"/>
          <w:u w:val="single"/>
        </w:rPr>
      </w:pPr>
      <w:r w:rsidRPr="00BD5548">
        <w:rPr>
          <w:rFonts w:asciiTheme="majorHAnsi" w:hAnsiTheme="majorHAnsi" w:cs="Courier New"/>
          <w:b/>
          <w:bCs/>
          <w:i/>
          <w:iCs/>
          <w:color w:val="auto"/>
          <w:sz w:val="56"/>
          <w:szCs w:val="56"/>
          <w:u w:val="single"/>
        </w:rPr>
        <w:lastRenderedPageBreak/>
        <w:t>CODE</w:t>
      </w:r>
    </w:p>
    <w:p w:rsidR="00BD5548" w:rsidRDefault="00BD5548"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#include&lt;iostream.h&gt;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#include&lt;fstream.h&gt;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#include&lt;conio.h&gt;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#include&lt;process.h&gt;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#include&lt;stdio.h&gt;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#include&lt;iomanip.h&gt;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#include&lt;string.h&gt;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#include&lt;dos.h&gt;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#include&lt;graphics.h&gt;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#include&lt;stdlib.h&gt;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main();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first();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class customer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public: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int 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char cname[20],cadd[50];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long 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void cinput();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void cdisplay();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int retcid();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long retcph();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customer::cinput()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cout&lt;&lt;"\n\nEnter Customer ID          :";cin&gt;&gt;cid;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cout&lt;&lt;"\n\nEnter Customer Name        :";gets(cname);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cout&lt;&lt;"\n\nEnter Customer Address     :";gets(cadd);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cout&lt;&lt;"\n\nEnter Customer Phone Number:";cin&gt;&gt;ph;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customer::cdisplay()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cout&lt;&lt;cid&lt;&lt;"            "&lt;&lt;cname&lt;&lt;"             "&lt;&lt;cadd&lt;&lt;"             "&lt;&lt;ph&lt;&lt;endl;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int customer::retcid()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return cid;}</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long customer::retcph()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return ph;}</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cid_modify()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ifstream in;ofstream out;cleardevice();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customer c,a;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cout&lt;&lt;"\nEnter Customer 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if(c.cid==x)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cout&lt;&lt;"\nEnter New Details of Customer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a.cinput();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out.write((char*)&amp;a,sizeof(a));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out.write((char*)&amp;c,sizeof(c));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remove("customer.dat");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rename("t.dat","customer.dat");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cph_modify()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in;ofstream out;cleardevice();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customer c,a;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long 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cout&lt;&lt;"\n\nEnter Customer Phone Number:";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if(c.ph==x)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cout&lt;&lt;"\n\nEnter New Details of Customer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a.cinput();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out.write((char*)&amp;a,sizeof(a));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out.write((char*)&amp;c,sizeof(c));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remove("customer.dat");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rename("t.dat","customer.dat");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cust_add()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out;cleardevice();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out.open("customer.dat",ios::binary|ios::app);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customer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cout&lt;&lt;"\n\n\nEnter Customer Details:";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c.cinput();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out.write((char*)&amp;c,sizeof(c));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cout&lt;&lt;"\n\nAre You Member of Jaivika Plants Experts?\n\n";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cid_del()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in;cleardevice();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cout&lt;&lt;"\n\nEnter Customer ID:";cin&gt;&gt;x;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customer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 *)&amp;c,sizeof(c)))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if(c.cid!=x)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out.write((char*)&amp;c,sizeof(c));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remove("customer.dat");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rename("t.dat","customer.dat");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Deleted successfully...";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cph_del()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in;cleardevice();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long 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cout&lt;&lt;"\n\nEnter Customer Phone Number:";cin&gt;&gt;x;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customer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 *)&amp;c,sizeof(c)))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if(c.cid!=x)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out.write((char*)&amp;c,sizeof(c));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remove("customer.dat");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rename("t.dat","customer.dat");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cout&lt;&lt;"\n\nDeleted successfully....";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custdisp()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in;cleardevice();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customer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x=0;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cout&lt;&lt;"\n\nID          NAME              ADDRESS            PHONE NUMBER"&lt;&lt;endl;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c.cdisplay();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if (x%3==0)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cleardevice();gotoxy(40,3);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cout&lt;&lt;"\n\n\t\t\t\t Customer Details \n\n";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cout&lt;&lt;"\n\n1.Insert\n\n2.Delete id\n\n3.Modify\n\n4.delete ph\n\n5.modify ph\n\n6. Display all \n\n7. Return to Menu\n\nEnter your Choice:";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switch(opt)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1:cust_add();break;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2:cid_del();break;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3:cid_modify();break;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4:cph_del();break;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5:cph_modify();break;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6:custdisp();break;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7:first();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}while(opt&lt;7);</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class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public: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pid,qty;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t xml:space="preserve"> char pname[50],sname[50],type[50],ps;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double amount;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void plantinput();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void plantdisplay();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void draw(int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 qty=qty-n;}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void deposit(int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{qty=qty+n;}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void ptype()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cout&lt;&lt;"\n\t\t\t1.Flowering House Plant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cout&lt;&lt;"\t\t\t2.Common House Plant\n";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cout&lt;&lt;"\t\t\t3.Easy to Grow and Low Light House Plant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cout&lt;&lt;"\t\t\t4.Selection of Foliago House Plant\n";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cout&lt;&lt;"\t\t\t5.Indoor Palm Plant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cout&lt;&lt;"\t\t\t6.Hanging Basket Plant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cout&lt;&lt;"\t\t\t7.Climbers and Trailing Plants\n";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cout&lt;&lt;"\t\t\t8.Selection of Bulb type House Plant\n";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cout&lt;&lt;"\t\t\t9.Christmas Plants\n";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cout&lt;&lt;"\t\t\t10.Unusual House Plants\n";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cout&lt;&lt;"\t\t\t11.Selection of Office Plant\n";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cout&lt;&lt;"\t\t\t12.Succulent House Plant\n";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cout&lt;&lt;"\t\t\t13.Easiest of Ferns to grow as House plant\n";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cout&lt;&lt;"\t\t\t14.Selection of Living Stones plant\n";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cout&lt;&lt;"\t\t\t15.Large House Plant\n";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char *rettype(int 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class bill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public: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billno,pid,qty,maint,cid,mm,dd,yy;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char pname[30],sname[30],type[30],ps,cname[30],cadd[30];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double amount,total;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long 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void billcustdisplay()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cout&lt;&lt;"Name          : "&lt;&lt;cname&lt;&lt; "                            ID"&lt;&lt;cid&lt;&lt;endl;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cout&lt;&lt;"Address       : "&lt;&lt;cadd&lt;&lt;endl;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cout&lt;&lt;"Phone number  : "&lt;&lt;ph&lt;&lt;endl;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void billplantdisplay()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cout&lt;&lt;pid&lt;&lt;"  "&lt;&lt;pname&lt;&lt;"  "&lt;&lt;sname&lt;&lt;"  "&lt;&lt;type&lt;&lt;"   "&lt;&lt;amount&lt;&lt;"   "&lt;&lt;qty&lt;&lt;"   "&lt;&lt;ps&lt;&lt;endl;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char* plant:: rettype(int 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switch(a)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1:return "Flowering House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2:return "Common House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3:return "Easy to Grow and Low Light House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4:return "Selection of Foliago House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5:return "Indoor Palm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6:return "Hanging Basket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7:return "Climbers and Trailing Plants";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8:return "Selection of Bulb type House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9:return "Christmas Plants";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10:return "Unusual House Plants";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11:return "Selection of Office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12:return "Succulent House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13:return "Easiest of Ferns to grow as House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14:return "Selection of Living Stones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15:return "Large House Plant";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plant::plantinput()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Enter pid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cin&gt;&gt;pid;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Enter plant name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gets(pname);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Enter scienfitic name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gets(sname);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Enter type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ptype();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strcpy(type,rettype(n));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Enter Quantity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Enter Amount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cin&gt;&gt;amount;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cout&lt;&lt;"\n\nEnter Plant or Seed (p/s)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cin&gt;&gt;ps;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int globalx=0;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plant::plantdisplay()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globalx=globalx+1;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cout&lt;&lt;"\t\tPlant Type:"&lt;&lt;type&lt;&lt;"\n\n\tPlantID:"&lt;&lt;pid&lt;&lt;"\t\tPlantname:"&lt;&lt;pname&lt;&lt;"\t\tS</w:t>
      </w:r>
      <w:r w:rsidRPr="00857032">
        <w:rPr>
          <w:rFonts w:ascii="Courier New" w:hAnsi="Courier New" w:cs="Courier New"/>
          <w:b/>
          <w:bCs/>
          <w:sz w:val="21"/>
        </w:rPr>
        <w:lastRenderedPageBreak/>
        <w:t>cientificName:"&lt;&lt;sname&lt;&lt;"\n\tQuantity:"&lt;&lt;qty&lt;&lt;"\t\tAmount:"&lt;&lt;amount&lt;&lt;"\t\tP/S:"&lt;&lt;ps&lt;&lt;endl;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if(globalx%3==0)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pcreate()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out.open("plant.dat",ios::binary|ios::out|ios::app);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plant 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cout&lt;&lt;"\n\tEnter Details of the Plant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p.plantinput();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out.write((char *)&amp;p,sizeof(p));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pdisplay()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 cleardevice();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in.open("plant.dat", 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plant 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while(in.read((char*)&amp;p,sizeof(p)))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p.plantdisplay();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pmodify()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Enter Plant id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plant pl;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in.open("plant.dat",ios::binary);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out.open("temp.dat",ios::binary);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while(in.read((char*)&amp;pl,sizeof(pl)))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if(p==pl.pid)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t xml:space="preserve">   pl.plantinput();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out.write((char *)&amp;pl,sizeof(pl));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out.write((char *)&amp;pl,sizeof(pl));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remove("plant.dat");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rename("temp.dat","plant.dat");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pdelete()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Enter Plant id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plant pl;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in.open("plant.dat",ios::binary);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out.open("temp.dat",ios::binary);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while(in.read((char*)&amp;pl,sizeof(pl)))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if(p!=pl.pid)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out.write((char *)&amp;pl,sizeof(pl));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remove("plant.dat");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rename("temp.dat","plant.dat");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pp()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 \n\n\t\t\tP L A N T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cout&lt;&lt;"\n\t\t1. New Arrival\n";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cout&lt;&lt;"\n\t\t2. Change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cout&lt;&lt;"\n\t\t3. Delete\n";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cout&lt;&lt;"\n\t\t4. Display\n";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cout&lt;&lt;"\n\t\t5. Way to Menu\n";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cout&lt;&lt;"\n\t\tEnter your option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gotoxy(60,26);</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t xml:space="preserve"> cin&gt;&gt;opt;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switch(opt)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1:pcreate();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2:pmodify();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3:pdelete();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4:pdisplay();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5:first();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}while(opt&lt;=4);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indoor()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plant p1;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bill b1;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in.open("bill.dat",ios::binary);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in.seekg(0,ios::end);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n=in.tellg()/sizeof(b1);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out.open("bill.dat",ios::binary);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customer c1;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mem;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in1.open("customer.dat",ios::binary|ios::in);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in2.open("plant.dat",ios::binary|ios::in);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b1.billno=n+1;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\t\t\tAre you be member of Jaivika Plants Experts?";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cin&gt;&gt;mem;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 (mem=='y')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f=-1;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cout&lt;&lt;"\n\n\t\tEnter Customer Id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while(in1.read((char *)&amp;c1,sizeof(c1)))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if(ccid==c1.cid)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f=1;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b1.cid=c1.cid;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strcpy(b1.cname, c1.cname);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strcpy(b1.cadd,c1.cadd);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b1.ph=c1.ph;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c1.cdisplay();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if(f==-1)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cout&lt;&lt;"\n\n\n\n\t\tInvalid Id Number";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indoor();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in1.close();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loop: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 Select any one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p1.ptype();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tno;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struct date 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getdate(&amp;d);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b1.dd=d.da_day;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b1.mm=d.da_mon;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b1.yy=d.da_year;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cout&lt;&lt;"\nEnter type number to purchase   :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cin&gt;&gt;tno;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while(in2.read((char *)&amp;p1,sizeof(p1)))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if(strcmp(p1.rettype(tno),p1.type)==0 )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p1.plantdisplay();}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in2.close();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ifstream 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i.open("plant.dat",ios::binary);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ppp;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 Enter Plant id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cin&gt;&gt;ppp;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while(i.read((char *)&amp;p1,sizeof(p1)))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if(ppp==p1.pid)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p1.plantdisplay();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 Enter Quantity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cin&gt;&gt;qty;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p1.draw(qty);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b1.pid=p1.pid;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strcpy(b1.pname,p1.pname);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strcpy(b1.sname, p1.sname);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strcpy(b1.type,p1.type);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b1.amount=p1.amount;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r>
      <w:r w:rsidRPr="00857032">
        <w:rPr>
          <w:rFonts w:ascii="Courier New" w:hAnsi="Courier New" w:cs="Courier New"/>
          <w:b/>
          <w:bCs/>
          <w:sz w:val="21"/>
        </w:rPr>
        <w:tab/>
        <w:t xml:space="preserve">  b1.qty=qty;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b1.ps=p1.ps;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b1.total=qty*p1.amount;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char 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 Do you wish accept maintenance  y/n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cin&gt;&gt;m;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if(m=='y')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 float t=p1.amount*10/100; b1.total=t;}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char 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out.write((char *)&amp;b1,sizeof(b1));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ifstream 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ofstream 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t.open("plantqty.dat",ios::binary);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o.open("plant.dat",ios::binary|ios::out|ios::in);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while(o.read((char *)&amp;p1,sizeof(p1)))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if(ppp==p1.pid)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p1.draw(qty);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t.write((char *)&amp;p1,sizeof(p1));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t.write((char *)&amp;p1,sizeof(p1));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remove("plant.dat");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rename("plantqty.dat","plant.dat");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 Do you wish to purchase any more y/n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 (y=='y')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goto loop;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bill b2,b3;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ifstream in4;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in4.open("bill.dat",ios::binary);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ofstream out1,out2;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out2.open("temp.dat",ios::binary);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out1.open("billfinal.dat",ios::binary);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 Items which are purchased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char copt;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double amt=0;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while(in4.read((char*)&amp;b1,sizeof(b1)))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if(n+1==b1.billno)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b2=b1;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r>
      <w:r w:rsidRPr="00857032">
        <w:rPr>
          <w:rFonts w:ascii="Courier New" w:hAnsi="Courier New" w:cs="Courier New"/>
          <w:b/>
          <w:bCs/>
          <w:sz w:val="21"/>
        </w:rPr>
        <w:tab/>
        <w:t xml:space="preserve">   b1.billplantdisplay();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cout&lt;&lt;"\n\t\t\t\t  Wish to confirm ?  y/n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cin&gt;&gt;copt;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 (copt=='y')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out2.write((char *)&amp;b1, sizeof(b1));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out1.write((char *)&amp;b1,sizeof(b1));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amt=amt+b1.total;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cout&lt;&lt;"\n\n\n\t\t\t Item cancelled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out1.close();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out2.close();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in4.close();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in1.close();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remove("bill.dat");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cout&lt;&lt;"Preparation of bill\n\n";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ifstream out3;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out3.open("temp.dat",ios::binary);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out3.read((char *)&amp;b1,sizeof(b1));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b1.billcustdisplay();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cout&lt;&lt;"\n\t\t\t\t Date : "&lt;&lt;b1.dd&lt;&lt;"/"&lt;&lt;b1.mm&lt;&lt;"/"&lt;&lt;b1.yy&lt;&lt;endl;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out3.seekg(0,ios::beg);</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while(out3.read((char *)&amp;b1, sizeof(b1)))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b1.billplantdisplay();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cout&lt;&lt;"\n\n\nTotal amount ="&lt;&lt;amt;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out3.close();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class kit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public: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itemid;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char itemname[20];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float 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void insert();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iid()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 return itemid;}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void 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kit::insert()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cout&lt;&lt;"\n\n\t\tEnter Item ID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cin&gt;&gt;itemid;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cout&lt;&lt;"\n\n\t\tEnter Item Name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gets(itemname);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cout&lt;&lt;"\n\n\t\tEnter Rate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kit::display()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cout&lt;&lt;"\n\n\t\t\tItem ID       :"&lt;&lt;itemid;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cout&lt;&lt;"\n\n\t\t\tRate          :"&lt;&lt;rate;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cout&lt;&lt;"\n\n\t\t\tItem Name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puts(itemname);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create()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out.open("kit.dat",ios::binary|ios::app);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kit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k.insert();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out.write((char *)&amp;k, 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cout&lt;&lt;"\n\nDo you want to enter enter more tools(y/n):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}while(ch=='y'||ch=='Y');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displaykit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in.open("kit.dat",ios::binary|ios::in);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kit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                  K I T   I T E M S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while(in.read((char*)&amp;k,sizeof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k.display();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remove()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in.open("kit.dat",ios::binary||ios::in);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out.open("temp.dat",ios::binary||ios::out);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kit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cout&lt;&lt;"\n\n\t\tEnter the ItemID to be deleted:";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 *)&amp;k,sizeof(k)))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if(c!=k.iid())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out.write((char*)&amp;k,sizeof(k));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remove("kit.dat");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rename("temp.dat","kit.dat");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class kitbill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public: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itemid,cid;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float 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char itemname[20],cname[20],cadd[50];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long 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kititem()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cout&lt;&lt;"\n\n\t\t\t1. New items";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cout&lt;&lt;"\n\n\t\t\t2. Delete";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cout&lt;&lt;"\n\n\t\t\t3. 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cout&lt;&lt;"\n\n\t\t\t4. Back to main menu";</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cout&lt;&lt;"\n\n\tEnter Your option:";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switch(opt)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1:create();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2:remove();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3:displaykit();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4:first();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kit1()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ki;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ki.open("kitbill.dat",ios::binary);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cout&lt;&lt;"\n\n\t\t\t\tGreen Kit Items";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 1. Whole Set Kit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 2. Purchase Kit Items";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 3.Back to Main Menu";</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cout&lt;&lt;"\n\n\t\tEnter Your Option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cout&lt;&lt;"\n\t\t\tAre you new member(y/n)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 (ch=='n')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cout&lt;&lt;"\n\n\t\t\tAdd yourself as member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custid;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 \t\t\tEnter customer 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cin&gt;&gt;custid;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customer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kitbill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while(in.read((char *)&amp;c,sizeof(c)))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if(custid==c.cid)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k.cid=c.cid;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strcpy(k.cname,c.cname);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strcpy(k.cadd, c.cadd);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k.ph=c.ph;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cout&lt;&lt;"Not found";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kch;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float krate=9999;</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if(opt==1)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cout&lt;&lt;"\n\n\t\t\t\tKit Rate is "&lt;&lt;krate;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k.itemid=10001;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strcpy(k.itemname,"Whole Green kit");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k.rate=krate;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cout&lt;&lt;"\n\nWish to confirm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cin&gt;&gt;kch;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if(kch=='y')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ki.write((char *)&amp;k, 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cout&lt;&lt;"\n\nItem cancelled....";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else if(opt==2)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kit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out.open("kitbill.dat",ios::binary);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kitbill ki;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loop: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in.open("kit.dat",ios::binary|ios::out|ios::in);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while(in.read((char *)&amp;k, 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 k.display();}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in.seekg(0,ios::beg);</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cout&lt;&lt;"\n\nEnter Kit item id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f1=-1;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while(in.read((char *)&amp;k, 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if(id==k.iid())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f1=1;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ki.itemid=k.itemid;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strcpy(ki.itemname, k.itemname);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ki.rate=k.rate;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float t=0;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if(f1==1)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char mop;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out.write((char*)&amp;ki,sizeof(ki));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k.display();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t=t+ki.rate;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cout&lt;&lt;"\n\nWish to purchase any more (y/n):";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cin&gt;&gt;mop;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if(mop=='y')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goto loop;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cout&lt;&lt;"\n\nWrong 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construction()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out.open("kitbill.dat",ios::binary);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cout&lt;&lt;"\n\n\t\t\t Are you new member(y/n)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 (ch=='y')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cout&lt;&lt;"\n\nAdd yourself as member";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custid;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 Enter customer 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cin&gt;&gt;custid;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customer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kitbill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while(in.read((char *)&amp;c,sizeof(c)))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if(custid==c.cid)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k.cid=c.cid;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strcpy(k.cname,c.cname);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strcpy(k.cadd, c.cadd);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k.ph=c.ph;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cout&lt;&lt;"Not found";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t xml:space="preserve">  char kch;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float area;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float krate=400;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cout&lt;&lt;"\n\n\t\t Area per sqft" &lt;&lt;krate;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k.itemid=10002;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strcpy(k.itemname,"Construction for  Green House");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cout&lt;&lt;"\n\n\t\t\tEnter Area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cin&gt;&gt;area;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k.rate=krate*area;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cout&lt;&lt;"\n\nAmount           :  "&lt;&lt;k.rate;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cout&lt;&lt;"\n\nWish to confirm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cin&gt;&gt;kch;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if(kch=='y')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out.write((char *)&amp;k, 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 Item cancelled";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maintenance()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cout&lt;&lt;"\n\n\n\n\t\t\tMaintenace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cout&lt;&lt;"\n\n1. Garden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cout&lt;&lt;"\n\n2. Indoor plants \n";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cout&lt;&lt;"\n\n3. Enter your option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cout&lt;&lt;"\n\nAre you a member(y/n)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 (ch=='n')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cout&lt;&lt;"\n\nAdd yourself as member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custid;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 Enter customer id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cin&gt;&gt;custid;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customer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kitbill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ofstream ki;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ki.open("kitbill.dat",ios::binary);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t xml:space="preserve"> int 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while(in.read((char *)&amp;c,sizeof(c)))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if(custid==c.cid)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k.cid=c.cid;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strcpy(k.cname,c.cname);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strcpy(k.cadd, c.cadd);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k.ph=c.ph;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 Not found";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if(opt==1)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char kch;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float area;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float krate=200;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 Rate per sqft  : " &lt;&lt;krate;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k.itemid=10003;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strcpy(k.itemname,"Garden Maintenance");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cout&lt;&lt;"\n\n\t\t\tEnter Area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cin&gt;&gt;area;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k.rate=krate*area;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cout&lt;&lt;"\n\t\tWish to confirm";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cin&gt;&gt;kch;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if(kch=='y')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ki.write((char *)&amp;k, 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cout&lt;&lt;"\n\n\n Amount    :"&lt;&lt;k.rate;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cout&lt;&lt;"\n\t\t\tItem cancelled";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ki.close();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 if(opt==2)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char kch;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float area,krate=300;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cout&lt;&lt;"\n\t\t\t Rate per sqft  : " &lt;&lt;krate;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k.itemid=10004;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strcpy(k.itemname,"Indoor Plant Maintenance");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cout&lt;&lt;"\n\nEnter Number of days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cin&gt;&gt;area;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k.rate=krate*area;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cout&lt;&lt;"\n\nWish to confirm ?(y/n)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r>
      <w:r w:rsidRPr="00857032">
        <w:rPr>
          <w:rFonts w:ascii="Courier New" w:hAnsi="Courier New" w:cs="Courier New"/>
          <w:b/>
          <w:bCs/>
          <w:sz w:val="21"/>
        </w:rPr>
        <w:tab/>
        <w:t>cin&gt;&gt;kch;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if(kch=='y')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ki.write((char *)&amp;k, 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cout&lt;&lt;"\n\n Amount :"&lt;&lt;k.rate;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cout&lt;&lt;"\n\nItem cancelled";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ki.close();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Greenkit()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cout&lt;&lt;"\n\n\t\t\t\tMENU";</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cout&lt;&lt;"\n\n\t1.Construction";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cout&lt;&lt;"\n\n\t2.Kit";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cout&lt;&lt;"\n\n\t3.House Plants";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cout&lt;&lt;"\n\n\t4.Maintenance";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cout&lt;&lt;"\n\n\t5.Back to Main menu\n";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cout&lt;&lt;"\n\nEnter your choice:";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switch(opt)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1:construction();    getch();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2:kit1();            getch();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3:indoor();          getch();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4:maintenance();     getch();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5:first();           getch();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}while(opt&lt;=5);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searchby_pid()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plant 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in.open("plant.dat",ios::binary);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x;int 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cout&lt;&lt;"\nEnter The Plant ID:";cin&gt;&gt;x;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while(in.read((char*)&amp;p,sizeof(p)))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 if(x==p.pid)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 p.plantdisplay();flag=1;}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cout&lt;&lt;"\nPlant Doesn't Exist.";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searchby_sname()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plant 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in.open("plant.dat",ios::binary);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x[50] ;int 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cout&lt;&lt;"\nEnter The Scientific Plant Name :";gets(x);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while(in.read((char*)&amp;p,sizeof(p)))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 if(strcmp(x,p.sname)==0)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p.plantdisplay();flag=1;}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cout&lt;&lt;"\nPLant Doesn't Exist.";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searchby_pname()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plant 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in.open("plant.dat",ios::binary);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x[50];int 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cout&lt;&lt;"\nEnter The Plant Name:";gets(x);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while(in.read((char*)&amp;p,sizeof(p)))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 if(strcmp(x,p.pname)==0)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p.plantdisplay();flag=1;}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if(flag==-1)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cout&lt;&lt;"\nPLant Doesn't Exist.";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searchtype()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cleardevice();gotoxy(40,3);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cout&lt;&lt;"\n\nSearch By\n~~~~~~~~~~\n\n1.Search By Plant 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cout&lt;&lt;"\n\n2.Search By PLant Name.\n\n3.Search By Scientific Plant 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cout&lt;&lt;"\n\n4.Way to Menu.";</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cout&lt;&lt;"\n\n\nEnter Your Choice:";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t xml:space="preserve">  switch(opt)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1:searchby_pid();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2:searchby_pname();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3:searchby_sname();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4:first();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}while(opt&lt;4);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class helpcare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public: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helpcare()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strcpy(type,"\0");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strcpy(reason,"\0");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strcpy(serviceadd,"nill");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cid,noofdays;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cname[30],cadd[30];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long 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float servicecharge;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type[30],reason[20],serviceadd[25];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void helpinput();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void helpdisplay();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helpcare::helpinput()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cout&lt;&lt;"\n\n\tEnter number of days of service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helpcare::helpdisplay()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for(int i=0;i&lt;80;i++)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cout&lt;&lt;"_";</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cout&lt;&lt;"ID"&lt;&lt;"      "&lt;&lt;"No of days"&lt;&lt;"     "&lt;&lt;"Service charge"&lt;&lt;"     "&lt;&lt;"Type"&lt;&lt;"     "&lt;&lt;"Reason"&lt;&lt;"     "&lt;&lt;"Address";     cout&lt;&lt;"\n";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cout&lt;&lt;cid&lt;&lt;"      "&lt;&lt;noofdays   &lt;&lt;"           "&lt;&lt;servicecharge   &lt;&lt;"          "&lt;&lt;type  &lt;&lt;"          "&lt;&lt;reason  &lt;&lt;"         "&lt;&lt;serviceadd&lt;&lt;"\n";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for( i=0;i&lt;80;i++)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cout&lt;&lt;"_";</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int z;</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cust_helpcare()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out.open("help.dat",ios::binary|ios::app);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helpcare 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outtextxy(40,40,"Are you a new customer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if(x=='n')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cout&lt;&lt;"\n\nEnter 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cin&gt;&gt;id;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customer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int fl2=-1;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while(in.read((char *)&amp;c, 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 (id==c.cid)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fl2=1;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h.cid=c.cid;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strcpy(h.cname,c.cname);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strcpy(h.cadd,c.cadd);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h.ph=c.ph;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if(fl2==-1) { cout&lt;&lt;"Sorry Wrong id"; first();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h.helpinput();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cout&lt;&lt;"\n\nEnter type service required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cout&lt;&lt;"\n\n1.Garden\n\n2.Indoor";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if(y==1)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strcpy(h.type,"Garden service");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h.servicecharge=100*h.noofdays;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 if(y==2)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strcpy(h.type,"Indoor service");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cout&lt;&lt;"\n\nEnter mode of service : \n\n1.Home service\n\n2.Manual service";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int q;</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cin&gt;&gt;q;</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if(q==1)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cout&lt;&lt;"\nEnter address where the service is to be provided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r>
      <w:r w:rsidRPr="00857032">
        <w:rPr>
          <w:rFonts w:ascii="Courier New" w:hAnsi="Courier New" w:cs="Courier New"/>
          <w:b/>
          <w:bCs/>
          <w:sz w:val="21"/>
        </w:rPr>
        <w:tab/>
      </w:r>
      <w:r w:rsidRPr="00857032">
        <w:rPr>
          <w:rFonts w:ascii="Courier New" w:hAnsi="Courier New" w:cs="Courier New"/>
          <w:b/>
          <w:bCs/>
          <w:sz w:val="21"/>
        </w:rPr>
        <w:tab/>
        <w:t xml:space="preserve"> gets(h.serviceadd);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h.servicecharge=500*h.noofdays;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 if(q==2)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h.servicecharge=200*h.noofdays;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cout&lt;&lt;"\nEnter reason for seeking service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cout&lt;&lt;"\n\n1.Demonstration\n\n2.Vacation\n\n3.Emergency\n\n4.Other reason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cin&gt;&gt;z;</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switch(z)</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1:strcpy(h.reason,"Demonstration");break;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2:strcpy(h.reason,"Vacation");break;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3:strcpy(h.reason,"Emergency");break;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case 4:strcpy(h.reason,"Other reason");break;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cout&lt;&lt;"\nEnter customer ID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h.cid=r;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cout&lt;&lt;"\nEnter number of days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cin&gt;&gt;h.noofdays;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cout&lt;&lt;"\n\nEnter type service required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cout&lt;&lt;"\n\n1.Garden\n\n2.Indoor   \n\n";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y,z;</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if(y==1)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strcpy(h.type,"Garden service");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h.servicecharge=100*h.noofdays;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else if(y==2)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strcpy(h.type,"Indoor service");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cout&lt;&lt;"\n\nEnter mode of service : \n\n1.Home service\n\n2.Manual service";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int q;</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cin&gt;&gt;q;</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if(q==1)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cout&lt;&lt;"\nEnter address where the service is to be provided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gets(h.serviceadd);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h.servicecharge=500*h.noofdays;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else if(q==2)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h.servicecharge=200*h.noofdays;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cout&lt;&lt;"\nEnter reason for seeking service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cout&lt;&lt;"\n\n1.Demonstration\n\n2.Vacation\n\n3.Emergency\n\n4.Other reason\n\n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cin&gt;&gt;z;</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switch(z)</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1:strcpy(h.reason,"Demonstration");break;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2:strcpy(h.reason,"Vacation");break;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3:strcpy(h.reason,"Emergency");break;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case 4:strcpy(h.reason,"Other reason");break;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out.write((char*)&amp;h,sizeof(h));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g;</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gotoxy(4,4);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 1.Display\n\n2.Modify\n\n3.Summary\n\n4.Back to main menu\n\n Enter choice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ifstream dis;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cin&gt;&gt;g;</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helpcare hn,tem;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eleid;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ofstream mout;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switch(g)</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dis.open("help.dat",ios::binary);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while(dis.read((char*)&amp;tem,sizeof(tem)))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tem.helpdisplay();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cout&lt;&lt;"\n";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dis.close();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dis.open("help.dat",ios::binary);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mout.open("temp.dat",ios::binary);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cout&lt;&lt;"\nEnter customer ID to be modified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cin&gt;&gt;eleid;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while(dis.read((char*)&amp;tem,sizeof(tem)))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if(eleid==tem.cid)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int 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cout&lt;&lt;"\nEnter customer ID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cin&gt;&gt;r;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r>
      <w:r w:rsidRPr="00857032">
        <w:rPr>
          <w:rFonts w:ascii="Courier New" w:hAnsi="Courier New" w:cs="Courier New"/>
          <w:b/>
          <w:bCs/>
          <w:sz w:val="21"/>
        </w:rPr>
        <w:tab/>
      </w:r>
      <w:r w:rsidRPr="00857032">
        <w:rPr>
          <w:rFonts w:ascii="Courier New" w:hAnsi="Courier New" w:cs="Courier New"/>
          <w:b/>
          <w:bCs/>
          <w:sz w:val="21"/>
        </w:rPr>
        <w:tab/>
        <w:t xml:space="preserve"> hn.cid=r;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cout&lt;&lt;"\nEnter number of days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cin&gt;&gt;hn.noofdays;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cout&lt;&lt;"\nEnter type service required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cout&lt;&lt;"\n1.Garden\n2.Indoor";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int  y,z;</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cin&gt;&gt;y;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if(y==1)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strcpy(hn.type,"Garden service");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else if(y==2)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strcpy(hn.type,"Indoor service");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cout&lt;&lt;"\nEnter mode of service : \n1.Home service\n2.Manual service";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int q;</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cin&gt;&gt;q;</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if(q==1)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cout&lt;&lt;"\nEnter address where the service is to be provided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gets(hn.serviceadd);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hn.servicecharge=500*hn.noofdays;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else if(q==2)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hn.servicecharge=200*hn.noofdays;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cout&lt;&lt;"\nEnter reason for seeking service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cout&lt;&lt;"\n\n1.Demonstration\n2.Vacation\n3.Emergency\n4.Other reason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cin&gt;&gt;z;</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switch(z)</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case 1:strcpy(hn.reason,"Demonstration");break;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case 2:strcpy(hn.reason,"Vacation");break;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case 3:strcpy(hn.reason,"Emergency");break;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case 4:strcpy(hn.reason,"Other reason");break;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mout.write((char*)&amp;hn,sizeof(hn));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mout.write((char*)&amp;tem,sizeof(tem));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dis.close();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mout.close();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remove("help.dat");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rename("temp.dat","help.dat");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dis.open("help.dat",ios::binary);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cout&lt;&lt;"\nEnter ID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cin&gt;&gt;eleid;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r>
      <w:r w:rsidRPr="00857032">
        <w:rPr>
          <w:rFonts w:ascii="Courier New" w:hAnsi="Courier New" w:cs="Courier New"/>
          <w:b/>
          <w:bCs/>
          <w:sz w:val="21"/>
        </w:rPr>
        <w:tab/>
        <w:t xml:space="preserve"> helpcare 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while(dis.read((char*)&amp;ty,sizeof(ty)))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if(eleid==ty.cid)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  ty.helpdisplay();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dis.close();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}while(g&lt;5);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Help()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gotoxy(5,5);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cust_helpcare();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cout&lt;&lt;"\nDo you wish to continue(y/n)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cin&gt;&gt;ch;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}while(ch=='y');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class compost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public: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cid,comid,qty;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char cname[30],cadd[50];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long int 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float amt;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compost_home()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opt,x,choice,qty=0;float total=0;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ofstream out;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customer 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compost 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in.open("customer.dat",ios::binary);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out.open("compost.dat",ios::binary|ios::app);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 * * * * C O M P O S T * * * *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cout&lt;&lt;"\n\n1.Buy a Ready-to-use Compost Kit.";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cout&lt;&lt;"\n\n2.Buy Compost Bin for Your Home.";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cout&lt;&lt;"\n\nEnter Your Choice:";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cin&gt;&gt;opt;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switch(opt)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cout&lt;&lt;"\n\n1.Ready-to-go Bin (01 Litre Capacity)    @  Rs.500";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cout&lt;&lt;"\n\n2.Ready-to-go Bin (05 Litre Capacity)    @  Rs.2200";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cout&lt;&lt;"\n\n3.Ready-to-go Bin (15 Litre Capacity)    @  Rs.6000";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cout&lt;&lt;"\n\nEnter Your Choice:";cin&gt;&gt;choice;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cout&lt;&lt;"\n\nEnter Quantity:";cin&gt;&gt;qty;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cout&lt;&lt;"\n\nEnter Customer ID:";cin&gt;&gt;x;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if(choice==1)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total=qty*500;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 if(choice==2)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total=qty*2200;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 if(choice==3)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total=qty*6000;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int f=-1;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while(in.read((char*)&amp;c,sizeof(c)))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if(x==c.cid)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f=1;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cout&lt;&lt;"\n\nCustomer Found In Database.";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strcpy(a.cadd,c.cadd);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strcpy(a.cname,c.cname);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a.cid=c.cid;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a.ph=c.ph;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a.amt=total;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a.qty=qty;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out.write((char *)&amp;a, sizeof(a));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cout&lt;&lt;"\n\n***********THANK  YOU***********\n";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if(f==-1)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cout&lt;&lt;"\n\nCustomer Not found in Database.";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cout&lt;&lt;"\n\n***********THANK  YOU***********\n";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cleardevice();gotoxy(40,3);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customer c;compost 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r>
      <w:r w:rsidRPr="00857032">
        <w:rPr>
          <w:rFonts w:ascii="Courier New" w:hAnsi="Courier New" w:cs="Courier New"/>
          <w:b/>
          <w:bCs/>
          <w:sz w:val="21"/>
        </w:rPr>
        <w:tab/>
        <w:t xml:space="preserve">  cout&lt;&lt;"\n\n1.Smart Bin (01L Capacity)   @  Rs.700";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cout&lt;&lt;"\n\n2.Smart Bin (05L Capacity)   @  Rs.3000";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cout&lt;&lt;"\n\n3.Smart Bin (15L Capacity)   @  Rs.8000";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cout&lt;&lt;"\n\nEnter Your Choice:";cin&gt;&gt;choice;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cout&lt;&lt;"\n\nEnter Quantity   :";cin&gt;&gt;qty;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cout&lt;&lt;"\n\nEnter Customer ID:";cin&gt;&gt;x;</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if(choice==1)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total=qty*700;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 if(choice==2)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total=qty*3000;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 if(choice==3)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total=qty*8000;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int f1=-1;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while(in.read((char*)&amp;c,sizeof(c)))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if(x==c.cid)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f1=1;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cout&lt;&lt;"\n\nCustomer Found in Database";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strcpy(a.cadd,c.cadd);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strcpy(a.cname,c.cname);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a.cid=c.cid;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a.ph=c.ph;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a.amt=total;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a.qty=qty;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out.write((char*)&amp;a, sizeof(a));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if(f1==1)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cout&lt;&lt;"\n\nDelivered with bill";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cout&lt;&lt;"\n\n***********THANK  YOU***********\n";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if(f1==-1)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cout&lt;&lt;"\n\nCustomer Not found in Database.";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out.close();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in.close();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cout&lt;&lt;"Total Amount ="&lt;&lt;total&lt;&lt;endl;</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report()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ifstream in1, in2, in3;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in1.open("billfinal.dat",ios::binary);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bill b;</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gotoxy(0,0);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outtextxy(10,40," Plant Details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while(in1.read((char *)&amp;b, sizeof(b)))</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b.billplantdisplay();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in1.close();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in2.open("kitbill.dat",ios::binary);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kit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cout&lt;&lt;" Kit Details \n\n";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while(in2.read((char *)&amp;k, sizeof(k)))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k.display();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in2.close();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exe()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setcolor(YELLOW);</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setfillstyle(1,CYAN);</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settextstyle(10,0,6);</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floodfill(75,180,YELLOW);</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delay(500);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ellipse(300,225,0,360,295,80);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x=70;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outtextxy(x,150,"T");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delay(300);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outtextxy(x,150,"H");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delay(250);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outtextxy(x,150,"A");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delay(200);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outtextxy(x,150,"N");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delay(150);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outtextxy(x,150,"K");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delay(100);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outtextxy(x,150,"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delay(90);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outtextxy(x,150,"Y");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delay(80);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outtextxy(x,150,"O");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outtextxy(x,150,"U");</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delay(30);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outtextxy(x,150,"!");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delay(10);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settextstyle(4,0,4);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outtextxy(240,250,"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xa=295;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ya=80;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for(int i=0;i&lt;10;i++)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delay(200);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setcolor(i);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ellipse(300,225,0,360,295,ya);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ya=ya+10;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settextstyle(4,0,4);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setcolor(BLUE);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outtextxy(50,400,"Project by  PRATHIK  LIKITH  NEERAJ ");</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getch();</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homescreen()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{setbkcolor(WHITE);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xa=295;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ls=98;</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le=550;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lr=65;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ya=20;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for(int i=0;i&lt;26;i++)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{if(i&lt;=19)</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delay(50);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setcolor(i);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circle(2,4,ya);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circle(650,4,ya);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ya=ya+5;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else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q=0;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lr=lr+5+q;</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q+= 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ls-=5;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le+=5;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t xml:space="preserve"> line(ls,lr,le,lr);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setcolor(i);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settextstyle(6,0,6);</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outtextxy(400,270,"Planted by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settextstyle(7,0,3);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outtextxy(410,330,"Prathik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outtextxy(410,380,"Likith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outtextxy(410,430,"Neeraj  ");</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settextstyle(7,0,7);</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setcolor(i);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delay(20);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outtextxy(120,2 ,"J");</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delay(20);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outtextxy(180,2 ,"A");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delay(20);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outtextxy(240,2 ,"I");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delay(20);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outtextxy(300,2 ,"V");</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delay(20);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outtextxy(360,2 ,"I");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delay(20);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outtextxy(420,2 ,"K");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delay(20);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outtextxy(480,2 ,"A");</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delay(20);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setcolor(BROWN);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setfillstyle(SOLID_FILL,BROWN);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rectangle(90,250,110,445);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floodfill(97,260,BROWN);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setcolor(WHITE);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setfillstyle(SOLID_FILL,GREEN);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line(20,250,190,250);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line(20,250,100,100);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line(100,100,190,250);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floodfill(55,200,WHITE);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setcolor(RED);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setcolor(GREEN);</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for(int e=0;e&lt;20;e++)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x=0,z=0,y=0;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if(e%2==0)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y=y+40+random(5);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x=x+45+random(100);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z=z+420+random(50);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arc(x,z,0,70,y);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arc(x+80,z,110,180,y);}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else{  y=y+40-random(5);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x=x+45-random(70);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z=z+420-random(50);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arc(x,z,0,70,y);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arc(x+80,z,110,180,y);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arc(35,455,0,70,40);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arc(115,455,110,180,40);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arc(45,455,0,70,40);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arc(125,455,110,180,40);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arc(55,455,0,70,40);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arc(135,455,110,180,40);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arc(65,455,0,70,40);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arc(145,455,110,180,40);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arc(85,455,0,70,40);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arc(165,455,110,180,40);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arc(85,405,0,70,40);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arc(165,405,110,180,40);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arc(75,435,0,70,40);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arc(155,435,110,180,40);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for(i=0;i&lt;21;i++)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{delay(100);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setbkcolor(i);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}setcolor(BROWN);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for(i=0;i&lt;12;i++)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{delay(80);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setfillstyle(1,12);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fillellipse(280,235,40,40);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setfillstyle(CLOSE_DOT_FILL,YELLOW);</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fillellipse(280,235,20,20);</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getch();</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main()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gdriver = DETECT, gmode, errorcode;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initgraph(&amp;gdriver, &amp;gmode, "c:\\turboc3\\bgi");</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homescreen();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 xml:space="preserve">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void 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setcolor(WHITE);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rectangle(10,10,630,470);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setfillstyle(SOLID_FILL,GREEN);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floodfill(65,65,WHITE);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int 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do</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 xml:space="preserve">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setbkcolor(BLACK);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settextstyle(10,0,3);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setcolor(RED);</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outtextxy(100,30,"Jaivika Planters");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outtextxy(100,70,"~~~~~~~~~~~~~~~~");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settextstyle(7,0,3);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setcolor(YELLOW);</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outtextxy(50,90 ,"1. ADMIN");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outtextxy(50,120,"2. A-Z PLANTS");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outtextxy(50,150,"3. INDOOR PLANTS");</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outtextxy(50,180,"4. GREEN HOUSE");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outtextxy(50,210,"5. SEARCH TYPE");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outtextxy(50,240,"6. GARDEN MAINTENANCE");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outtextxy(50,270,"7. HELP CARE");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outtextxy(50,300,"8. COMPOST");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outtextxy(50,330,"9. REPORT");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outtextxy(50,360,"10. EXIT");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outtextxy(50,390," ENTER YOUR OPTION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gotoxy(60,25);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cin&gt;&gt;opt;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cleardevice();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switch(opt)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int 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cleardevice();gotoxy(40,3);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cout&lt;&lt;"\n\n\t\t Entry Option\n\n";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cout&lt;&lt;"\n1. Plant\n\n";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cout&lt;&lt;"\n2. Customer\n\n";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cout&lt;&lt;"\n3. Green House Kit items\n\n";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cout&lt;&lt;"\n4. Back to main menu\n";</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cout&lt;&lt;"\n\nEnter your option :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cin&gt;&gt;ch;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if(ch==1)</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pp();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 if(ch==2)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cc();</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 if(ch==3)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lastRenderedPageBreak/>
        <w:tab/>
      </w:r>
      <w:r w:rsidRPr="00857032">
        <w:rPr>
          <w:rFonts w:ascii="Courier New" w:hAnsi="Courier New" w:cs="Courier New"/>
          <w:b/>
          <w:bCs/>
          <w:sz w:val="21"/>
        </w:rPr>
        <w:tab/>
      </w:r>
      <w:r w:rsidRPr="00857032">
        <w:rPr>
          <w:rFonts w:ascii="Courier New" w:hAnsi="Courier New" w:cs="Courier New"/>
          <w:b/>
          <w:bCs/>
          <w:sz w:val="21"/>
        </w:rPr>
        <w:tab/>
        <w:t>kititem();</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else if(ch==4)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r>
      <w:r w:rsidRPr="00857032">
        <w:rPr>
          <w:rFonts w:ascii="Courier New" w:hAnsi="Courier New" w:cs="Courier New"/>
          <w:b/>
          <w:bCs/>
          <w:sz w:val="21"/>
        </w:rPr>
        <w:tab/>
        <w:t>first();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2:</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cout&lt;&lt;" Plants in out Organization\n\n ";</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pdisplay();</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3:</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indoor();</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4:</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Greenkit();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5:</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searchtype();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6:</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maintenance();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7:</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Help();</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8:</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compost_home();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9:</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report();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break;</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xml:space="preserve">   case 10: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exe();</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r>
      <w:r w:rsidRPr="00857032">
        <w:rPr>
          <w:rFonts w:ascii="Courier New" w:hAnsi="Courier New" w:cs="Courier New"/>
          <w:b/>
          <w:bCs/>
          <w:sz w:val="21"/>
        </w:rPr>
        <w:tab/>
        <w:t xml:space="preserve">  exit(0);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getch();</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ab/>
        <w:t>} while(opt&lt;=10);</w:t>
      </w:r>
    </w:p>
    <w:p w:rsidR="00DF5A80" w:rsidRPr="00857032" w:rsidRDefault="00DF5A80" w:rsidP="00DF5A80">
      <w:pPr>
        <w:pStyle w:val="PlainText"/>
        <w:rPr>
          <w:rFonts w:ascii="Courier New" w:hAnsi="Courier New" w:cs="Courier New"/>
          <w:b/>
          <w:bCs/>
          <w:sz w:val="21"/>
        </w:rPr>
      </w:pPr>
      <w:r w:rsidRPr="00857032">
        <w:rPr>
          <w:rFonts w:ascii="Courier New" w:hAnsi="Courier New" w:cs="Courier New"/>
          <w:b/>
          <w:bCs/>
          <w:sz w:val="21"/>
        </w:rPr>
        <w:t>}</w:t>
      </w:r>
    </w:p>
    <w:p w:rsidR="00DF5A80" w:rsidRDefault="00DF5A80" w:rsidP="00DF5A80">
      <w:pPr>
        <w:pStyle w:val="PlainText"/>
        <w:rPr>
          <w:rFonts w:ascii="Courier New" w:hAnsi="Courier New" w:cs="Courier New"/>
        </w:rPr>
      </w:pPr>
    </w:p>
    <w:p w:rsidR="00DF5A80" w:rsidRDefault="00DF5A80" w:rsidP="005E0AA7">
      <w:pPr>
        <w:autoSpaceDE w:val="0"/>
        <w:autoSpaceDN w:val="0"/>
        <w:adjustRightInd w:val="0"/>
        <w:spacing w:before="0" w:after="0" w:line="240" w:lineRule="auto"/>
        <w:rPr>
          <w:rFonts w:ascii="Consolas" w:hAnsi="Consolas" w:cs="Consolas"/>
          <w:color w:val="auto"/>
          <w:sz w:val="19"/>
          <w:szCs w:val="19"/>
          <w:lang w:val="en-IN"/>
        </w:rPr>
      </w:pPr>
    </w:p>
    <w:p w:rsidR="005E0AA7" w:rsidRPr="00014306" w:rsidRDefault="005E0AA7" w:rsidP="00014306">
      <w:pPr>
        <w:tabs>
          <w:tab w:val="left" w:pos="2925"/>
        </w:tabs>
        <w:autoSpaceDE w:val="0"/>
        <w:autoSpaceDN w:val="0"/>
        <w:adjustRightInd w:val="0"/>
        <w:spacing w:before="0" w:after="0" w:line="240" w:lineRule="auto"/>
        <w:rPr>
          <w:sz w:val="36"/>
          <w:szCs w:val="36"/>
        </w:rPr>
      </w:pPr>
      <w:r w:rsidRPr="005E0AA7">
        <w:rPr>
          <w:sz w:val="36"/>
          <w:szCs w:val="36"/>
        </w:rPr>
        <w:br w:type="page"/>
      </w:r>
    </w:p>
    <w:p w:rsidR="00B6063C" w:rsidRDefault="00755C42" w:rsidP="00326C47">
      <w:pPr>
        <w:rPr>
          <w:i/>
          <w:sz w:val="36"/>
          <w:szCs w:val="36"/>
          <w:u w:val="single"/>
        </w:rPr>
      </w:pPr>
      <w:r>
        <w:rPr>
          <w:noProof/>
          <w:lang w:val="en-IN" w:eastAsia="en-IN" w:bidi="hi-IN"/>
        </w:rPr>
        <w:lastRenderedPageBreak/>
        <w:pict>
          <v:shape id="Text Box 3" o:spid="_x0000_s1033" type="#_x0000_t202" style="position:absolute;margin-left:54.75pt;margin-top:-36.75pt;width:2in;height:2in;z-index:251663360;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" filled="f" stroked="f">
            <v:textbox style="mso-fit-shape-to-text:t">
              <w:txbxContent>
                <w:p w:rsidR="00755C42" w:rsidRPr="00857032" w:rsidRDefault="00755C42" w:rsidP="00D522CF">
                  <w:pPr>
                    <w:tabs>
                      <w:tab w:val="left" w:pos="5325"/>
                    </w:tabs>
                    <w:jc w:val="center"/>
                    <w:rPr>
                      <w:i/>
                      <w:color w:val="92D050"/>
                      <w:sz w:val="72"/>
                      <w:szCs w:val="72"/>
                      <w:u w:val="single" w:color="FF0000"/>
                      <w:lang w:val="en-IN"/>
                    </w:rPr>
                  </w:pPr>
                  <w:r w:rsidRPr="00857032">
                    <w:rPr>
                      <w:i/>
                      <w:color w:val="92D050"/>
                      <w:sz w:val="72"/>
                      <w:szCs w:val="72"/>
                      <w:u w:val="single" w:color="FF0000"/>
                      <w:lang w:val="en-IN"/>
                    </w:rPr>
                    <w:t>OUTPUT SCREEN</w:t>
                  </w:r>
                </w:p>
              </w:txbxContent>
            </v:textbox>
          </v:shape>
        </w:pict>
      </w:r>
    </w:p>
    <w:p w:rsidR="00527E9C" w:rsidRPr="00857032" w:rsidRDefault="00527E9C" w:rsidP="00527E9C">
      <w:pPr>
        <w:rPr>
          <w:b/>
          <w:i/>
          <w:color w:val="FFC000"/>
          <w:u w:val="single"/>
        </w:rPr>
      </w:pPr>
      <w:r w:rsidRPr="00857032">
        <w:rPr>
          <w:b/>
          <w:i/>
          <w:color w:val="FFC000"/>
          <w:u w:val="single"/>
        </w:rPr>
        <w:t>WELCOMESCREEN</w:t>
      </w:r>
    </w:p>
    <w:p w:rsidR="00C52232" w:rsidRDefault="00E53DAD" w:rsidP="00C52232">
      <w:pPr>
        <w:jc w:val="center"/>
        <w:rPr>
          <w:b/>
          <w:i/>
          <w:u w:val="single"/>
        </w:rPr>
      </w:pPr>
      <w:r>
        <w:rPr>
          <w:noProof/>
          <w:lang w:val="en-IN" w:eastAsia="en-IN" w:bidi="hi-IN"/>
        </w:rPr>
        <w:drawing>
          <wp:inline distT="0" distB="0" distL="0" distR="0">
            <wp:extent cx="4371975" cy="3278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1975" cy="3278981"/>
                    </a:xfrm>
                    <a:prstGeom prst="rect">
                      <a:avLst/>
                    </a:prstGeom>
                  </pic:spPr>
                </pic:pic>
              </a:graphicData>
            </a:graphic>
          </wp:inline>
        </w:drawing>
      </w:r>
    </w:p>
    <w:p w:rsidR="0029581E" w:rsidRDefault="0029581E" w:rsidP="0029581E">
      <w:pPr>
        <w:rPr>
          <w:b/>
          <w:i/>
          <w:color w:val="FFC000"/>
          <w:u w:val="single"/>
        </w:rPr>
      </w:pPr>
      <w:r w:rsidRPr="00857032">
        <w:rPr>
          <w:b/>
          <w:i/>
          <w:color w:val="FFC000"/>
          <w:u w:val="single"/>
        </w:rPr>
        <w:t>EXIT SCREEN</w:t>
      </w:r>
    </w:p>
    <w:p w:rsidR="0029581E" w:rsidRPr="00857032" w:rsidRDefault="0029581E" w:rsidP="0029581E">
      <w:pPr>
        <w:jc w:val="center"/>
        <w:rPr>
          <w:b/>
          <w:i/>
          <w:color w:val="FFC000"/>
          <w:u w:val="single"/>
        </w:rPr>
      </w:pPr>
      <w:r w:rsidRPr="003E19BF">
        <w:rPr>
          <w:noProof/>
          <w:color w:val="auto"/>
          <w:sz w:val="28"/>
          <w:szCs w:val="28"/>
          <w:lang w:val="en-IN" w:eastAsia="en-IN" w:bidi="hi-IN"/>
        </w:rPr>
        <w:drawing>
          <wp:inline distT="0" distB="0" distL="0" distR="0" wp14:anchorId="41A5B191" wp14:editId="0C99EABC">
            <wp:extent cx="4650827" cy="348812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50827" cy="3488120"/>
                    </a:xfrm>
                    <a:prstGeom prst="rect">
                      <a:avLst/>
                    </a:prstGeom>
                    <a:noFill/>
                    <a:ln w="9525">
                      <a:noFill/>
                      <a:miter lim="800000"/>
                      <a:headEnd/>
                      <a:tailEnd/>
                    </a:ln>
                  </pic:spPr>
                </pic:pic>
              </a:graphicData>
            </a:graphic>
          </wp:inline>
        </w:drawing>
      </w:r>
    </w:p>
    <w:p w:rsidR="0029581E" w:rsidRDefault="0029581E" w:rsidP="0029581E">
      <w:pPr>
        <w:rPr>
          <w:b/>
          <w:i/>
          <w:u w:val="single"/>
        </w:rPr>
      </w:pPr>
    </w:p>
    <w:p w:rsidR="002B35AA" w:rsidRPr="00857032" w:rsidRDefault="002B35AA" w:rsidP="002B35AA">
      <w:pPr>
        <w:rPr>
          <w:b/>
          <w:i/>
          <w:color w:val="FFC000"/>
          <w:u w:val="single"/>
        </w:rPr>
      </w:pPr>
      <w:r w:rsidRPr="00857032">
        <w:rPr>
          <w:b/>
          <w:i/>
          <w:color w:val="FFC000"/>
          <w:u w:val="single"/>
        </w:rPr>
        <w:t>MAIN MENU</w:t>
      </w:r>
    </w:p>
    <w:p w:rsidR="002B35AA" w:rsidRDefault="00527E9C" w:rsidP="00527E9C">
      <w:pPr>
        <w:jc w:val="center"/>
      </w:pPr>
      <w:r>
        <w:rPr>
          <w:noProof/>
          <w:lang w:val="en-IN" w:eastAsia="en-IN" w:bidi="hi-IN"/>
        </w:rPr>
        <w:drawing>
          <wp:inline distT="0" distB="0" distL="0" distR="0">
            <wp:extent cx="4164330" cy="350520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168643" cy="3508830"/>
                    </a:xfrm>
                    <a:prstGeom prst="rect">
                      <a:avLst/>
                    </a:prstGeom>
                    <a:noFill/>
                    <a:ln w="9525">
                      <a:noFill/>
                      <a:miter lim="800000"/>
                      <a:headEnd/>
                      <a:tailEnd/>
                    </a:ln>
                  </pic:spPr>
                </pic:pic>
              </a:graphicData>
            </a:graphic>
          </wp:inline>
        </w:drawing>
      </w:r>
    </w:p>
    <w:p w:rsidR="002B35AA" w:rsidRPr="00857032" w:rsidRDefault="002B35AA" w:rsidP="002B35AA">
      <w:pPr>
        <w:rPr>
          <w:b/>
          <w:color w:val="FFC000"/>
          <w:sz w:val="24"/>
          <w:szCs w:val="24"/>
          <w:u w:val="single"/>
        </w:rPr>
      </w:pPr>
      <w:r w:rsidRPr="00857032">
        <w:rPr>
          <w:b/>
          <w:color w:val="FFC000"/>
          <w:sz w:val="24"/>
          <w:szCs w:val="24"/>
          <w:u w:val="single"/>
        </w:rPr>
        <w:t>ADMIN</w:t>
      </w:r>
    </w:p>
    <w:p w:rsidR="00527E9C" w:rsidRDefault="00527E9C" w:rsidP="0029581E">
      <w:pPr>
        <w:jc w:val="center"/>
      </w:pPr>
      <w:r>
        <w:rPr>
          <w:noProof/>
          <w:lang w:val="en-IN" w:eastAsia="en-IN" w:bidi="hi-IN"/>
        </w:rPr>
        <w:drawing>
          <wp:inline distT="0" distB="0" distL="0" distR="0" wp14:anchorId="7C294B73" wp14:editId="574084CB">
            <wp:extent cx="4338320" cy="3253740"/>
            <wp:effectExtent l="19050" t="0" r="508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338320" cy="3253740"/>
                    </a:xfrm>
                    <a:prstGeom prst="rect">
                      <a:avLst/>
                    </a:prstGeom>
                    <a:noFill/>
                    <a:ln w="9525">
                      <a:noFill/>
                      <a:miter lim="800000"/>
                      <a:headEnd/>
                      <a:tailEnd/>
                    </a:ln>
                  </pic:spPr>
                </pic:pic>
              </a:graphicData>
            </a:graphic>
          </wp:inline>
        </w:drawing>
      </w:r>
    </w:p>
    <w:p w:rsidR="002B35AA" w:rsidRPr="00857032" w:rsidRDefault="002B35AA" w:rsidP="002B35AA">
      <w:pPr>
        <w:rPr>
          <w:b/>
          <w:i/>
          <w:color w:val="FFC000"/>
          <w:sz w:val="24"/>
          <w:szCs w:val="24"/>
          <w:u w:val="single"/>
        </w:rPr>
      </w:pPr>
      <w:r w:rsidRPr="00857032">
        <w:rPr>
          <w:b/>
          <w:i/>
          <w:color w:val="FFC000"/>
          <w:sz w:val="24"/>
          <w:szCs w:val="24"/>
          <w:u w:val="single"/>
        </w:rPr>
        <w:lastRenderedPageBreak/>
        <w:t>PLANT MENU</w:t>
      </w:r>
    </w:p>
    <w:p w:rsidR="002B35AA" w:rsidRDefault="00AA4C9E" w:rsidP="002B35AA">
      <w:pPr>
        <w:jc w:val="center"/>
      </w:pPr>
      <w:r>
        <w:rPr>
          <w:noProof/>
          <w:lang w:val="en-IN" w:eastAsia="en-IN" w:bidi="hi-IN"/>
        </w:rPr>
        <w:drawing>
          <wp:inline distT="0" distB="0" distL="0" distR="0">
            <wp:extent cx="4484370" cy="336327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485551" cy="3364164"/>
                    </a:xfrm>
                    <a:prstGeom prst="rect">
                      <a:avLst/>
                    </a:prstGeom>
                    <a:noFill/>
                    <a:ln w="9525">
                      <a:noFill/>
                      <a:miter lim="800000"/>
                      <a:headEnd/>
                      <a:tailEnd/>
                    </a:ln>
                  </pic:spPr>
                </pic:pic>
              </a:graphicData>
            </a:graphic>
          </wp:inline>
        </w:drawing>
      </w:r>
    </w:p>
    <w:p w:rsidR="00527E9C" w:rsidRPr="00857032" w:rsidRDefault="00527E9C" w:rsidP="002B35AA">
      <w:pPr>
        <w:jc w:val="center"/>
        <w:rPr>
          <w:color w:val="FFC000"/>
        </w:rPr>
      </w:pPr>
    </w:p>
    <w:p w:rsidR="00527E9C" w:rsidRPr="00857032" w:rsidRDefault="00527E9C" w:rsidP="00527E9C">
      <w:pPr>
        <w:rPr>
          <w:b/>
          <w:color w:val="FFC000"/>
          <w:u w:val="single"/>
        </w:rPr>
      </w:pPr>
      <w:r w:rsidRPr="00857032">
        <w:rPr>
          <w:b/>
          <w:color w:val="FFC000"/>
          <w:u w:val="single"/>
        </w:rPr>
        <w:t>CUSTOMER DETAILS</w:t>
      </w:r>
    </w:p>
    <w:p w:rsidR="002B35AA" w:rsidRDefault="00527E9C" w:rsidP="002B35AA">
      <w:pPr>
        <w:jc w:val="center"/>
      </w:pPr>
      <w:r>
        <w:rPr>
          <w:noProof/>
          <w:lang w:val="en-IN" w:eastAsia="en-IN" w:bidi="hi-IN"/>
        </w:rPr>
        <w:drawing>
          <wp:inline distT="0" distB="0" distL="0" distR="0">
            <wp:extent cx="4490720" cy="3368040"/>
            <wp:effectExtent l="19050" t="0" r="508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490720" cy="3368040"/>
                    </a:xfrm>
                    <a:prstGeom prst="rect">
                      <a:avLst/>
                    </a:prstGeom>
                    <a:noFill/>
                    <a:ln w="9525">
                      <a:noFill/>
                      <a:miter lim="800000"/>
                      <a:headEnd/>
                      <a:tailEnd/>
                    </a:ln>
                  </pic:spPr>
                </pic:pic>
              </a:graphicData>
            </a:graphic>
          </wp:inline>
        </w:drawing>
      </w:r>
    </w:p>
    <w:p w:rsidR="00C674D6" w:rsidRPr="00857032" w:rsidRDefault="00C674D6" w:rsidP="00C674D6">
      <w:pPr>
        <w:rPr>
          <w:b/>
          <w:color w:val="FFC000"/>
          <w:u w:val="single"/>
        </w:rPr>
      </w:pPr>
      <w:r w:rsidRPr="00857032">
        <w:rPr>
          <w:b/>
          <w:color w:val="FFC000"/>
          <w:u w:val="single"/>
        </w:rPr>
        <w:lastRenderedPageBreak/>
        <w:t>INSERT CUSTOMER DETAILS</w:t>
      </w:r>
    </w:p>
    <w:p w:rsidR="00C674D6" w:rsidRDefault="00C674D6" w:rsidP="002B35AA">
      <w:pPr>
        <w:jc w:val="center"/>
      </w:pPr>
      <w:r>
        <w:rPr>
          <w:noProof/>
          <w:lang w:val="en-IN" w:eastAsia="en-IN" w:bidi="hi-IN"/>
        </w:rPr>
        <w:drawing>
          <wp:inline distT="0" distB="0" distL="0" distR="0">
            <wp:extent cx="4541520" cy="34061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541520" cy="3406140"/>
                    </a:xfrm>
                    <a:prstGeom prst="rect">
                      <a:avLst/>
                    </a:prstGeom>
                    <a:noFill/>
                    <a:ln w="9525">
                      <a:noFill/>
                      <a:miter lim="800000"/>
                      <a:headEnd/>
                      <a:tailEnd/>
                    </a:ln>
                  </pic:spPr>
                </pic:pic>
              </a:graphicData>
            </a:graphic>
          </wp:inline>
        </w:drawing>
      </w:r>
    </w:p>
    <w:p w:rsidR="00A56BA1" w:rsidRPr="00857032" w:rsidRDefault="00A56BA1" w:rsidP="00A56BA1">
      <w:pPr>
        <w:rPr>
          <w:b/>
          <w:color w:val="FFC000"/>
          <w:u w:val="single"/>
        </w:rPr>
      </w:pPr>
      <w:r w:rsidRPr="00857032">
        <w:rPr>
          <w:b/>
          <w:color w:val="FFC000"/>
          <w:u w:val="single"/>
        </w:rPr>
        <w:t>INDOOR PLANTS</w:t>
      </w:r>
    </w:p>
    <w:p w:rsidR="002B35AA" w:rsidRDefault="00A56BA1" w:rsidP="002B35AA">
      <w:pPr>
        <w:jc w:val="center"/>
      </w:pPr>
      <w:r>
        <w:rPr>
          <w:noProof/>
          <w:lang w:val="en-IN" w:eastAsia="en-IN" w:bidi="hi-IN"/>
        </w:rPr>
        <w:drawing>
          <wp:inline distT="0" distB="0" distL="0" distR="0">
            <wp:extent cx="4712970" cy="3528060"/>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4714240" cy="3529011"/>
                    </a:xfrm>
                    <a:prstGeom prst="rect">
                      <a:avLst/>
                    </a:prstGeom>
                    <a:noFill/>
                    <a:ln w="9525">
                      <a:noFill/>
                      <a:miter lim="800000"/>
                      <a:headEnd/>
                      <a:tailEnd/>
                    </a:ln>
                  </pic:spPr>
                </pic:pic>
              </a:graphicData>
            </a:graphic>
          </wp:inline>
        </w:drawing>
      </w:r>
    </w:p>
    <w:p w:rsidR="002B35AA" w:rsidRDefault="002B35AA" w:rsidP="002B35AA"/>
    <w:p w:rsidR="002B35AA" w:rsidRPr="00857032" w:rsidRDefault="002B35AA" w:rsidP="002B35AA">
      <w:pPr>
        <w:rPr>
          <w:b/>
          <w:i/>
          <w:color w:val="FFC000"/>
          <w:u w:val="single"/>
        </w:rPr>
      </w:pPr>
      <w:r w:rsidRPr="00857032">
        <w:rPr>
          <w:b/>
          <w:i/>
          <w:color w:val="FFC000"/>
          <w:u w:val="single"/>
        </w:rPr>
        <w:t>GREEN HOUSE</w:t>
      </w:r>
    </w:p>
    <w:p w:rsidR="002B35AA" w:rsidRDefault="00DB0D05" w:rsidP="002B35AA">
      <w:pPr>
        <w:jc w:val="center"/>
      </w:pPr>
      <w:r>
        <w:rPr>
          <w:noProof/>
          <w:lang w:val="en-IN" w:eastAsia="en-IN" w:bidi="hi-IN"/>
        </w:rPr>
        <w:drawing>
          <wp:inline distT="0" distB="0" distL="0" distR="0">
            <wp:extent cx="4531359" cy="3268980"/>
            <wp:effectExtent l="19050" t="0" r="254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532702" cy="3269949"/>
                    </a:xfrm>
                    <a:prstGeom prst="rect">
                      <a:avLst/>
                    </a:prstGeom>
                    <a:noFill/>
                    <a:ln w="9525">
                      <a:noFill/>
                      <a:miter lim="800000"/>
                      <a:headEnd/>
                      <a:tailEnd/>
                    </a:ln>
                  </pic:spPr>
                </pic:pic>
              </a:graphicData>
            </a:graphic>
          </wp:inline>
        </w:drawing>
      </w:r>
    </w:p>
    <w:p w:rsidR="006044B9" w:rsidRPr="00857032" w:rsidRDefault="006044B9" w:rsidP="006044B9">
      <w:pPr>
        <w:rPr>
          <w:b/>
          <w:color w:val="FFC000"/>
          <w:u w:val="single"/>
        </w:rPr>
      </w:pPr>
      <w:r w:rsidRPr="00857032">
        <w:rPr>
          <w:b/>
          <w:color w:val="FFC000"/>
          <w:u w:val="single"/>
        </w:rPr>
        <w:t>GREEN KIT ITEMS</w:t>
      </w:r>
    </w:p>
    <w:p w:rsidR="002B35AA" w:rsidRDefault="006044B9" w:rsidP="002B35AA">
      <w:pPr>
        <w:jc w:val="center"/>
      </w:pPr>
      <w:r>
        <w:rPr>
          <w:noProof/>
          <w:lang w:val="en-IN" w:eastAsia="en-IN" w:bidi="hi-IN"/>
        </w:rPr>
        <w:drawing>
          <wp:inline distT="0" distB="0" distL="0" distR="0">
            <wp:extent cx="4682490" cy="3511868"/>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682490" cy="3511868"/>
                    </a:xfrm>
                    <a:prstGeom prst="rect">
                      <a:avLst/>
                    </a:prstGeom>
                    <a:noFill/>
                    <a:ln w="9525">
                      <a:noFill/>
                      <a:miter lim="800000"/>
                      <a:headEnd/>
                      <a:tailEnd/>
                    </a:ln>
                  </pic:spPr>
                </pic:pic>
              </a:graphicData>
            </a:graphic>
          </wp:inline>
        </w:drawing>
      </w:r>
    </w:p>
    <w:p w:rsidR="000B66B1" w:rsidRPr="00857032" w:rsidRDefault="000B66B1" w:rsidP="000B66B1">
      <w:pPr>
        <w:rPr>
          <w:b/>
          <w:color w:val="FFC000"/>
          <w:u w:val="single"/>
        </w:rPr>
      </w:pPr>
      <w:r w:rsidRPr="00857032">
        <w:rPr>
          <w:b/>
          <w:color w:val="FFC000"/>
          <w:u w:val="single"/>
        </w:rPr>
        <w:lastRenderedPageBreak/>
        <w:t>MAINTENANCE</w:t>
      </w:r>
    </w:p>
    <w:p w:rsidR="002B35AA" w:rsidRDefault="006044B9" w:rsidP="002B35AA">
      <w:pPr>
        <w:jc w:val="center"/>
      </w:pPr>
      <w:r>
        <w:rPr>
          <w:noProof/>
          <w:lang w:val="en-IN" w:eastAsia="en-IN" w:bidi="hi-IN"/>
        </w:rPr>
        <w:drawing>
          <wp:inline distT="0" distB="0" distL="0" distR="0">
            <wp:extent cx="4598670" cy="344900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598670" cy="3449003"/>
                    </a:xfrm>
                    <a:prstGeom prst="rect">
                      <a:avLst/>
                    </a:prstGeom>
                    <a:noFill/>
                    <a:ln w="9525">
                      <a:noFill/>
                      <a:miter lim="800000"/>
                      <a:headEnd/>
                      <a:tailEnd/>
                    </a:ln>
                  </pic:spPr>
                </pic:pic>
              </a:graphicData>
            </a:graphic>
          </wp:inline>
        </w:drawing>
      </w:r>
    </w:p>
    <w:p w:rsidR="002B35AA" w:rsidRDefault="002B35AA" w:rsidP="002B35AA"/>
    <w:p w:rsidR="002B35AA" w:rsidRPr="00857032" w:rsidRDefault="002B35AA" w:rsidP="002B35AA">
      <w:pPr>
        <w:rPr>
          <w:b/>
          <w:i/>
          <w:color w:val="FFC000"/>
          <w:u w:val="single"/>
        </w:rPr>
      </w:pPr>
      <w:r w:rsidRPr="00857032">
        <w:rPr>
          <w:b/>
          <w:i/>
          <w:color w:val="FFC000"/>
          <w:u w:val="single"/>
        </w:rPr>
        <w:t>SEARCH TYPE</w:t>
      </w:r>
    </w:p>
    <w:p w:rsidR="002B35AA" w:rsidRDefault="000B66B1" w:rsidP="007B7F7F">
      <w:pPr>
        <w:jc w:val="center"/>
      </w:pPr>
      <w:r>
        <w:rPr>
          <w:noProof/>
          <w:lang w:val="en-IN" w:eastAsia="en-IN" w:bidi="hi-IN"/>
        </w:rPr>
        <w:drawing>
          <wp:inline distT="0" distB="0" distL="0" distR="0">
            <wp:extent cx="4624551" cy="321616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4626367" cy="3217429"/>
                    </a:xfrm>
                    <a:prstGeom prst="rect">
                      <a:avLst/>
                    </a:prstGeom>
                    <a:noFill/>
                    <a:ln w="9525">
                      <a:noFill/>
                      <a:miter lim="800000"/>
                      <a:headEnd/>
                      <a:tailEnd/>
                    </a:ln>
                  </pic:spPr>
                </pic:pic>
              </a:graphicData>
            </a:graphic>
          </wp:inline>
        </w:drawing>
      </w:r>
    </w:p>
    <w:p w:rsidR="002B35AA" w:rsidRPr="00857032" w:rsidRDefault="002B35AA" w:rsidP="002B35AA">
      <w:pPr>
        <w:rPr>
          <w:b/>
          <w:i/>
          <w:color w:val="FFC000"/>
          <w:u w:val="single"/>
        </w:rPr>
      </w:pPr>
      <w:r w:rsidRPr="00857032">
        <w:rPr>
          <w:b/>
          <w:i/>
          <w:color w:val="FFC000"/>
          <w:u w:val="single"/>
        </w:rPr>
        <w:lastRenderedPageBreak/>
        <w:t>GARDEN MAINTAINANCE</w:t>
      </w:r>
    </w:p>
    <w:p w:rsidR="002B35AA" w:rsidRPr="007B7F7F" w:rsidRDefault="007B7F7F" w:rsidP="007B7F7F">
      <w:pPr>
        <w:jc w:val="center"/>
        <w:rPr>
          <w:b/>
          <w:i/>
          <w:u w:val="single"/>
        </w:rPr>
      </w:pPr>
      <w:r>
        <w:rPr>
          <w:b/>
          <w:i/>
          <w:noProof/>
          <w:u w:val="single"/>
          <w:lang w:val="en-IN" w:eastAsia="en-IN" w:bidi="hi-IN"/>
        </w:rPr>
        <w:drawing>
          <wp:inline distT="0" distB="0" distL="0" distR="0">
            <wp:extent cx="4485640" cy="336423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4482527" cy="3361897"/>
                    </a:xfrm>
                    <a:prstGeom prst="rect">
                      <a:avLst/>
                    </a:prstGeom>
                    <a:noFill/>
                    <a:ln w="9525">
                      <a:noFill/>
                      <a:miter lim="800000"/>
                      <a:headEnd/>
                      <a:tailEnd/>
                    </a:ln>
                  </pic:spPr>
                </pic:pic>
              </a:graphicData>
            </a:graphic>
          </wp:inline>
        </w:drawing>
      </w:r>
    </w:p>
    <w:p w:rsidR="002B35AA" w:rsidRPr="00857032" w:rsidRDefault="002B35AA" w:rsidP="002B35AA">
      <w:pPr>
        <w:rPr>
          <w:b/>
          <w:i/>
          <w:color w:val="FFC000"/>
          <w:u w:val="single"/>
        </w:rPr>
      </w:pPr>
      <w:r w:rsidRPr="00857032">
        <w:rPr>
          <w:b/>
          <w:i/>
          <w:color w:val="FFC000"/>
          <w:u w:val="single"/>
        </w:rPr>
        <w:t>HELP CARE</w:t>
      </w:r>
    </w:p>
    <w:p w:rsidR="002B35AA" w:rsidRDefault="007B7F7F" w:rsidP="007B7F7F">
      <w:pPr>
        <w:jc w:val="center"/>
      </w:pPr>
      <w:r>
        <w:rPr>
          <w:noProof/>
          <w:lang w:val="en-IN" w:eastAsia="en-IN" w:bidi="hi-IN"/>
        </w:rPr>
        <w:drawing>
          <wp:inline distT="0" distB="0" distL="0" distR="0">
            <wp:extent cx="4911090" cy="3683318"/>
            <wp:effectExtent l="1905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4911090" cy="3683318"/>
                    </a:xfrm>
                    <a:prstGeom prst="rect">
                      <a:avLst/>
                    </a:prstGeom>
                    <a:noFill/>
                    <a:ln w="9525">
                      <a:noFill/>
                      <a:miter lim="800000"/>
                      <a:headEnd/>
                      <a:tailEnd/>
                    </a:ln>
                  </pic:spPr>
                </pic:pic>
              </a:graphicData>
            </a:graphic>
          </wp:inline>
        </w:drawing>
      </w:r>
    </w:p>
    <w:p w:rsidR="002B35AA" w:rsidRPr="00857032" w:rsidRDefault="002B35AA" w:rsidP="002B35AA">
      <w:pPr>
        <w:rPr>
          <w:b/>
          <w:i/>
          <w:color w:val="FFC000"/>
          <w:u w:val="single"/>
        </w:rPr>
      </w:pPr>
      <w:r w:rsidRPr="00857032">
        <w:rPr>
          <w:b/>
          <w:i/>
          <w:color w:val="FFC000"/>
          <w:u w:val="single"/>
        </w:rPr>
        <w:lastRenderedPageBreak/>
        <w:t>COMPOST</w:t>
      </w:r>
    </w:p>
    <w:p w:rsidR="002B35AA" w:rsidRDefault="007B7F7F" w:rsidP="0029581E">
      <w:pPr>
        <w:jc w:val="center"/>
      </w:pPr>
      <w:r>
        <w:rPr>
          <w:noProof/>
          <w:lang w:val="en-IN" w:eastAsia="en-IN" w:bidi="hi-IN"/>
        </w:rPr>
        <w:drawing>
          <wp:inline distT="0" distB="0" distL="0" distR="0">
            <wp:extent cx="4603530" cy="34526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4611976" cy="3458983"/>
                    </a:xfrm>
                    <a:prstGeom prst="rect">
                      <a:avLst/>
                    </a:prstGeom>
                    <a:noFill/>
                    <a:ln w="9525">
                      <a:noFill/>
                      <a:miter lim="800000"/>
                      <a:headEnd/>
                      <a:tailEnd/>
                    </a:ln>
                  </pic:spPr>
                </pic:pic>
              </a:graphicData>
            </a:graphic>
          </wp:inline>
        </w:drawing>
      </w:r>
    </w:p>
    <w:p w:rsidR="0029581E" w:rsidRDefault="0029581E" w:rsidP="0029581E">
      <w:r>
        <w:rPr>
          <w:b/>
          <w:i/>
          <w:color w:val="FFC000"/>
          <w:u w:val="single"/>
        </w:rPr>
        <w:t>EXIT SCREEN</w:t>
      </w:r>
    </w:p>
    <w:p w:rsidR="00857032" w:rsidRDefault="00857032" w:rsidP="002B35AA"/>
    <w:p w:rsidR="00B6063C" w:rsidRPr="00B6063C" w:rsidRDefault="003E19BF" w:rsidP="0029581E">
      <w:pPr>
        <w:jc w:val="center"/>
        <w:rPr>
          <w:sz w:val="36"/>
          <w:szCs w:val="36"/>
        </w:rPr>
      </w:pPr>
      <w:r>
        <w:rPr>
          <w:noProof/>
          <w:sz w:val="36"/>
          <w:szCs w:val="36"/>
          <w:lang w:val="en-IN" w:eastAsia="en-IN" w:bidi="hi-IN"/>
        </w:rPr>
        <w:drawing>
          <wp:inline distT="0" distB="0" distL="0" distR="0">
            <wp:extent cx="4514850" cy="3174504"/>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514850" cy="3174504"/>
                    </a:xfrm>
                    <a:prstGeom prst="rect">
                      <a:avLst/>
                    </a:prstGeom>
                    <a:noFill/>
                    <a:ln w="9525">
                      <a:noFill/>
                      <a:miter lim="800000"/>
                      <a:headEnd/>
                      <a:tailEnd/>
                    </a:ln>
                  </pic:spPr>
                </pic:pic>
              </a:graphicData>
            </a:graphic>
          </wp:inline>
        </w:drawing>
      </w:r>
    </w:p>
    <w:p w:rsidR="00B6063C" w:rsidRPr="00B6063C" w:rsidRDefault="00B6063C" w:rsidP="00B6063C">
      <w:pPr>
        <w:rPr>
          <w:sz w:val="36"/>
          <w:szCs w:val="36"/>
        </w:rPr>
      </w:pPr>
    </w:p>
    <w:p w:rsidR="00B6063C" w:rsidRDefault="00B6063C" w:rsidP="00B6063C">
      <w:pPr>
        <w:rPr>
          <w:sz w:val="36"/>
          <w:szCs w:val="36"/>
        </w:rPr>
      </w:pPr>
    </w:p>
    <w:p w:rsidR="00B6063C" w:rsidRDefault="00B6063C" w:rsidP="00B6063C">
      <w:pPr>
        <w:jc w:val="center"/>
        <w:rPr>
          <w:sz w:val="36"/>
          <w:szCs w:val="36"/>
        </w:rPr>
      </w:pPr>
    </w:p>
    <w:p w:rsidR="00B6063C" w:rsidRDefault="00B6063C">
      <w:pPr>
        <w:rPr>
          <w:sz w:val="36"/>
          <w:szCs w:val="36"/>
        </w:rPr>
      </w:pPr>
    </w:p>
    <w:p w:rsidR="00D522CF" w:rsidRDefault="00755C42" w:rsidP="00B6063C">
      <w:pPr>
        <w:jc w:val="center"/>
        <w:rPr>
          <w:sz w:val="36"/>
          <w:szCs w:val="36"/>
        </w:rPr>
      </w:pPr>
      <w:r>
        <w:rPr>
          <w:noProof/>
          <w:lang w:val="en-IN" w:eastAsia="en-IN" w:bidi="hi-IN"/>
        </w:rPr>
        <w:pict>
          <v:shape id="Text Box 12" o:spid="_x0000_s1034" type="#_x0000_t202" style="position:absolute;left:0;text-align:left;margin-left:0;margin-top:-57.15pt;width:2in;height:2in;z-index:25167564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93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" filled="f" stroked="f">
            <v:textbox style="mso-fit-shape-to-text:t">
              <w:txbxContent>
                <w:p w:rsidR="00755C42" w:rsidRPr="00F84817" w:rsidRDefault="00755C42" w:rsidP="002C35F6">
                  <w:pPr>
                    <w:ind w:left="360"/>
                    <w:jc w:val="center"/>
                    <w:rPr>
                      <w:b/>
                      <w:i/>
                      <w:color w:val="auto"/>
                      <w:sz w:val="72"/>
                      <w:szCs w:val="72"/>
                      <w:u w:val="single"/>
                      <w:lang w:val="en-IN"/>
                    </w:rPr>
                  </w:pPr>
                  <w:r w:rsidRPr="00F84817">
                    <w:rPr>
                      <w:b/>
                      <w:i/>
                      <w:color w:val="auto"/>
                      <w:sz w:val="72"/>
                      <w:szCs w:val="72"/>
                      <w:u w:val="single"/>
                      <w:lang w:val="en-IN"/>
                    </w:rPr>
                    <w:t>BIBILOGRAPHY</w:t>
                  </w:r>
                </w:p>
              </w:txbxContent>
            </v:textbox>
            <w10:wrap anchorx="margin"/>
          </v:shape>
        </w:pict>
      </w:r>
    </w:p>
    <w:p w:rsidR="00B6063C" w:rsidRDefault="00B6063C" w:rsidP="00B6063C">
      <w:pPr>
        <w:jc w:val="center"/>
        <w:rPr>
          <w:sz w:val="36"/>
          <w:szCs w:val="36"/>
        </w:rPr>
      </w:pPr>
    </w:p>
    <w:p w:rsidR="00B6063C" w:rsidRDefault="00B6063C" w:rsidP="002C35F6">
      <w:pPr>
        <w:jc w:val="center"/>
        <w:rPr>
          <w:sz w:val="28"/>
          <w:szCs w:val="28"/>
        </w:rPr>
      </w:pPr>
    </w:p>
    <w:p w:rsidR="002C35F6" w:rsidRPr="00F84817" w:rsidRDefault="002C35F6" w:rsidP="002C35F6">
      <w:pPr>
        <w:jc w:val="center"/>
        <w:rPr>
          <w:color w:val="auto"/>
          <w:sz w:val="28"/>
          <w:szCs w:val="28"/>
        </w:rPr>
      </w:pPr>
    </w:p>
    <w:p w:rsidR="002C35F6" w:rsidRPr="00F84817" w:rsidRDefault="002C35F6" w:rsidP="002C35F6">
      <w:pPr>
        <w:jc w:val="center"/>
        <w:rPr>
          <w:color w:val="auto"/>
          <w:sz w:val="28"/>
          <w:szCs w:val="28"/>
        </w:rPr>
      </w:pPr>
    </w:p>
    <w:p w:rsidR="00B6063C" w:rsidRPr="00F84817" w:rsidRDefault="002C35F6" w:rsidP="002C35F6">
      <w:pPr>
        <w:pStyle w:val="ListParagraph"/>
        <w:numPr>
          <w:ilvl w:val="0"/>
          <w:numId w:val="25"/>
        </w:numPr>
        <w:jc w:val="center"/>
        <w:rPr>
          <w:color w:val="auto"/>
          <w:sz w:val="28"/>
          <w:szCs w:val="28"/>
        </w:rPr>
      </w:pPr>
      <w:r w:rsidRPr="00F84817">
        <w:rPr>
          <w:color w:val="auto"/>
          <w:sz w:val="28"/>
          <w:szCs w:val="28"/>
        </w:rPr>
        <w:t xml:space="preserve">COMPUTER SCIENCE WITH C++ FOR CLASS </w:t>
      </w:r>
      <w:r w:rsidRPr="00F84817">
        <w:rPr>
          <w:color w:val="auto"/>
          <w:sz w:val="24"/>
          <w:szCs w:val="28"/>
        </w:rPr>
        <w:t>12(VOL 1&amp;2)-</w:t>
      </w:r>
      <w:r w:rsidRPr="00F84817">
        <w:rPr>
          <w:color w:val="auto"/>
          <w:sz w:val="28"/>
          <w:szCs w:val="28"/>
        </w:rPr>
        <w:t>Sumitha Arora</w:t>
      </w:r>
    </w:p>
    <w:p w:rsidR="002C35F6" w:rsidRPr="00F84817" w:rsidRDefault="002C35F6" w:rsidP="002C35F6">
      <w:pPr>
        <w:pStyle w:val="ListParagraph"/>
        <w:numPr>
          <w:ilvl w:val="0"/>
          <w:numId w:val="25"/>
        </w:numPr>
        <w:jc w:val="center"/>
        <w:rPr>
          <w:color w:val="auto"/>
          <w:sz w:val="28"/>
          <w:szCs w:val="28"/>
        </w:rPr>
      </w:pPr>
      <w:r w:rsidRPr="00F84817">
        <w:rPr>
          <w:color w:val="auto"/>
          <w:sz w:val="28"/>
          <w:szCs w:val="28"/>
        </w:rPr>
        <w:t>VISUALS FOR C++-B.B.Publishers</w:t>
      </w:r>
    </w:p>
    <w:p w:rsidR="002C35F6" w:rsidRPr="00F84817" w:rsidRDefault="002C35F6" w:rsidP="002C35F6">
      <w:pPr>
        <w:pStyle w:val="ListParagraph"/>
        <w:numPr>
          <w:ilvl w:val="0"/>
          <w:numId w:val="25"/>
        </w:numPr>
        <w:jc w:val="center"/>
        <w:rPr>
          <w:color w:val="auto"/>
          <w:sz w:val="28"/>
          <w:szCs w:val="28"/>
        </w:rPr>
      </w:pPr>
      <w:r w:rsidRPr="00F84817">
        <w:rPr>
          <w:color w:val="auto"/>
          <w:sz w:val="28"/>
          <w:szCs w:val="28"/>
        </w:rPr>
        <w:t>COMPUTATIONAL GEOMERTY AND COMPUTER GRAPHICS IN C++-Micheal J.L</w:t>
      </w:r>
    </w:p>
    <w:p w:rsidR="002C35F6" w:rsidRDefault="002C35F6" w:rsidP="002C35F6">
      <w:pPr>
        <w:pStyle w:val="ListParagraph"/>
        <w:numPr>
          <w:ilvl w:val="0"/>
          <w:numId w:val="25"/>
        </w:numPr>
        <w:jc w:val="center"/>
        <w:rPr>
          <w:color w:val="auto"/>
          <w:sz w:val="28"/>
          <w:szCs w:val="28"/>
        </w:rPr>
      </w:pPr>
      <w:r w:rsidRPr="00F84817">
        <w:rPr>
          <w:color w:val="auto"/>
          <w:sz w:val="28"/>
          <w:szCs w:val="28"/>
        </w:rPr>
        <w:t>MASTERING C++- Ravi Shankar</w:t>
      </w:r>
    </w:p>
    <w:p w:rsidR="003E19BF" w:rsidRDefault="003E19BF" w:rsidP="003E19BF">
      <w:pPr>
        <w:jc w:val="center"/>
        <w:rPr>
          <w:color w:val="auto"/>
          <w:sz w:val="28"/>
          <w:szCs w:val="28"/>
        </w:rPr>
      </w:pPr>
    </w:p>
    <w:p w:rsidR="003E19BF" w:rsidRDefault="003E19BF" w:rsidP="003E19BF">
      <w:pPr>
        <w:jc w:val="center"/>
        <w:rPr>
          <w:color w:val="auto"/>
          <w:sz w:val="28"/>
          <w:szCs w:val="28"/>
        </w:rPr>
      </w:pPr>
    </w:p>
    <w:p w:rsidR="003E19BF" w:rsidRDefault="003E19BF" w:rsidP="003E19BF">
      <w:pPr>
        <w:jc w:val="center"/>
        <w:rPr>
          <w:color w:val="auto"/>
          <w:sz w:val="28"/>
          <w:szCs w:val="28"/>
        </w:rPr>
      </w:pPr>
    </w:p>
    <w:p w:rsidR="003E19BF" w:rsidRDefault="003E19BF" w:rsidP="003E19BF">
      <w:pPr>
        <w:jc w:val="center"/>
        <w:rPr>
          <w:color w:val="auto"/>
          <w:sz w:val="28"/>
          <w:szCs w:val="28"/>
        </w:rPr>
      </w:pPr>
    </w:p>
    <w:p w:rsidR="003E19BF" w:rsidRDefault="003E19BF" w:rsidP="003E19BF">
      <w:pPr>
        <w:jc w:val="center"/>
        <w:rPr>
          <w:color w:val="auto"/>
          <w:sz w:val="28"/>
          <w:szCs w:val="28"/>
        </w:rPr>
      </w:pPr>
    </w:p>
    <w:p w:rsidR="003E19BF" w:rsidRDefault="003E19BF" w:rsidP="0029581E">
      <w:pPr>
        <w:rPr>
          <w:color w:val="auto"/>
          <w:sz w:val="28"/>
          <w:szCs w:val="28"/>
        </w:rPr>
      </w:pPr>
    </w:p>
    <w:p w:rsidR="003E19BF" w:rsidRDefault="003E19BF" w:rsidP="0029581E">
      <w:pPr>
        <w:rPr>
          <w:color w:val="auto"/>
          <w:sz w:val="28"/>
          <w:szCs w:val="28"/>
        </w:rPr>
      </w:pPr>
    </w:p>
    <w:sectPr w:rsidR="003E19BF" w:rsidSect="00307D31">
      <w:headerReference w:type="default" r:id="rId26"/>
      <w:pgSz w:w="12240" w:h="15840"/>
      <w:pgMar w:top="1080" w:right="1800" w:bottom="1440" w:left="180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BF9" w:rsidRDefault="00D51BF9" w:rsidP="00C6554A">
      <w:pPr>
        <w:spacing w:before="0" w:after="0" w:line="240" w:lineRule="auto"/>
      </w:pPr>
      <w:r>
        <w:separator/>
      </w:r>
    </w:p>
  </w:endnote>
  <w:endnote w:type="continuationSeparator" w:id="0">
    <w:p w:rsidR="00D51BF9" w:rsidRDefault="00D51BF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monospaced for SAP">
    <w:altName w:val="Consolas"/>
    <w:charset w:val="00"/>
    <w:family w:val="modern"/>
    <w:pitch w:val="fixed"/>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BF9" w:rsidRDefault="00D51BF9" w:rsidP="00C6554A">
      <w:pPr>
        <w:spacing w:before="0" w:after="0" w:line="240" w:lineRule="auto"/>
      </w:pPr>
      <w:r>
        <w:separator/>
      </w:r>
    </w:p>
  </w:footnote>
  <w:footnote w:type="continuationSeparator" w:id="0">
    <w:p w:rsidR="00D51BF9" w:rsidRDefault="00D51BF9"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C42" w:rsidRDefault="00755C42" w:rsidP="00326C47">
    <w:pPr>
      <w:pStyle w:val="Header"/>
      <w:rPr>
        <w:color w:val="8D9BAF" w:themeColor="text2" w:themeTint="99"/>
        <w:sz w:val="24"/>
        <w:szCs w:val="24"/>
      </w:rPr>
    </w:pPr>
    <w:r>
      <w:rPr>
        <w:noProof/>
        <w:color w:val="8D9BAF" w:themeColor="text2" w:themeTint="99"/>
        <w:sz w:val="24"/>
        <w:szCs w:val="24"/>
        <w:lang w:val="en-IN" w:eastAsia="en-IN" w:bidi="hi-IN"/>
      </w:rPr>
      <w:drawing>
        <wp:inline distT="0" distB="0" distL="0" distR="0">
          <wp:extent cx="577173" cy="509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25732666s.png"/>
                  <pic:cNvPicPr/>
                </pic:nvPicPr>
                <pic:blipFill>
                  <a:blip r:embed="rId1">
                    <a:extLst>
                      <a:ext uri="{BEBA8EAE-BF5A-486C-A8C5-ECC9F3942E4B}">
                        <a14:imgProps xmlns:a14="http://schemas.microsoft.com/office/drawing/2010/main">
                          <a14:imgLayer r:embed="rId2">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640367" cy="565029"/>
                  </a:xfrm>
                  <a:prstGeom prst="rect">
                    <a:avLst/>
                  </a:prstGeom>
                  <a:noFill/>
                  <a:ln>
                    <a:noFill/>
                  </a:ln>
                </pic:spPr>
              </pic:pic>
            </a:graphicData>
          </a:graphic>
        </wp:inline>
      </w:drawing>
    </w:r>
    <w:r>
      <w:rPr>
        <w:noProof/>
        <w:color w:val="8D9BAF" w:themeColor="text2" w:themeTint="99"/>
        <w:sz w:val="24"/>
        <w:szCs w:val="24"/>
        <w:lang w:val="en-IN" w:eastAsia="en-IN" w:bidi="hi-IN"/>
      </w:rPr>
      <w:pict>
        <v:group id="Group 70" o:spid="_x0000_s2049"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2055"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d9baf [1951]" stroked="f">
            <v:path arrowok="t" o:connecttype="custom" o:connectlocs="0,473242;0,473242;471071,0;475601,0;0,473242" o:connectangles="0,0,0,0,0"/>
          </v:shape>
          <v:shape id="Freeform 72" o:spid="_x0000_s2054"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d9baf [1951]" stroked="f">
            <v:path arrowok="t" o:connecttype="custom" o:connectlocs="0,592679;0,592679;591104,0;595634,4507;0,592679" o:connectangles="0,0,0,0,0"/>
          </v:shape>
          <v:shape id="Freeform 73" o:spid="_x0000_s2053"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d9baf [1951]" stroked="f">
            <v:path arrowok="t" o:connecttype="custom" o:connectlocs="0,582539;0,576905;580913,0;585443,0;0,582539" o:connectangles="0,0,0,0,0"/>
          </v:shape>
          <v:shape id="Freeform 74" o:spid="_x0000_s205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d9baf [1951]" stroked="f">
            <v:path arrowok="t" o:connecttype="custom" o:connectlocs="0,520566;0,520566;517499,0;522029,5634;0,520566" o:connectangles="0,0,0,0,0"/>
          </v:shape>
          <v:shape id="Freeform 75" o:spid="_x0000_s205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d9baf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2050" type="#_x0000_t202" style="position:absolute;left:731;top:121;width:3563;height:3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755C42" w:rsidRDefault="00755C42">
                  <w:pPr>
                    <w:jc w:val="right"/>
                  </w:pPr>
                  <w:r>
                    <w:rPr>
                      <w:color w:val="8D9BAF" w:themeColor="text2" w:themeTint="99"/>
                      <w:sz w:val="24"/>
                      <w:szCs w:val="24"/>
                    </w:rPr>
                    <w:fldChar w:fldCharType="begin"/>
                  </w:r>
                  <w:r>
                    <w:rPr>
                      <w:color w:val="8D9BAF" w:themeColor="text2" w:themeTint="99"/>
                      <w:sz w:val="24"/>
                      <w:szCs w:val="24"/>
                    </w:rPr>
                    <w:instrText xml:space="preserve"> PAGE   \* MERGEFORMAT </w:instrText>
                  </w:r>
                  <w:r>
                    <w:rPr>
                      <w:color w:val="8D9BAF" w:themeColor="text2" w:themeTint="99"/>
                      <w:sz w:val="24"/>
                      <w:szCs w:val="24"/>
                    </w:rPr>
                    <w:fldChar w:fldCharType="separate"/>
                  </w:r>
                  <w:r w:rsidR="000A5EEF">
                    <w:rPr>
                      <w:noProof/>
                      <w:color w:val="8D9BAF" w:themeColor="text2" w:themeTint="99"/>
                      <w:sz w:val="24"/>
                      <w:szCs w:val="24"/>
                    </w:rPr>
                    <w:t>2</w:t>
                  </w:r>
                  <w:r>
                    <w:rPr>
                      <w:color w:val="8D9BAF" w:themeColor="text2" w:themeTint="99"/>
                      <w:sz w:val="24"/>
                      <w:szCs w:val="24"/>
                    </w:rPr>
                    <w:fldChar w:fldCharType="end"/>
                  </w:r>
                </w:p>
              </w:txbxContent>
            </v:textbox>
          </v:shape>
          <w10:wrap anchorx="margin" anchory="margin"/>
        </v:group>
      </w:pict>
    </w:r>
  </w:p>
  <w:p w:rsidR="00755C42" w:rsidRDefault="00755C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B545A37"/>
    <w:multiLevelType w:val="hybridMultilevel"/>
    <w:tmpl w:val="95289DE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11790F34"/>
    <w:multiLevelType w:val="hybridMultilevel"/>
    <w:tmpl w:val="C09CA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5965231"/>
    <w:multiLevelType w:val="hybridMultilevel"/>
    <w:tmpl w:val="F5B0F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8732EA3"/>
    <w:multiLevelType w:val="hybridMultilevel"/>
    <w:tmpl w:val="7EA89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9C11577"/>
    <w:multiLevelType w:val="hybridMultilevel"/>
    <w:tmpl w:val="5EB8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426AAD"/>
    <w:multiLevelType w:val="hybridMultilevel"/>
    <w:tmpl w:val="95DA6BC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nsid w:val="34555726"/>
    <w:multiLevelType w:val="hybridMultilevel"/>
    <w:tmpl w:val="1CF898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8237DC"/>
    <w:multiLevelType w:val="hybridMultilevel"/>
    <w:tmpl w:val="0794F3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6CB64B6F"/>
    <w:multiLevelType w:val="hybridMultilevel"/>
    <w:tmpl w:val="4434EC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7AC5C1F"/>
    <w:multiLevelType w:val="hybridMultilevel"/>
    <w:tmpl w:val="AF6A2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ECD602E"/>
    <w:multiLevelType w:val="hybridMultilevel"/>
    <w:tmpl w:val="0794F3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1"/>
  </w:num>
  <w:num w:numId="19">
    <w:abstractNumId w:val="22"/>
  </w:num>
  <w:num w:numId="20">
    <w:abstractNumId w:val="16"/>
  </w:num>
  <w:num w:numId="21">
    <w:abstractNumId w:val="18"/>
  </w:num>
  <w:num w:numId="22">
    <w:abstractNumId w:val="23"/>
  </w:num>
  <w:num w:numId="23">
    <w:abstractNumId w:val="21"/>
  </w:num>
  <w:num w:numId="24">
    <w:abstractNumId w:val="17"/>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attachedTemplate r:id="rId1"/>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522CF"/>
    <w:rsid w:val="00014306"/>
    <w:rsid w:val="00034F40"/>
    <w:rsid w:val="00040148"/>
    <w:rsid w:val="000A2312"/>
    <w:rsid w:val="000A5EEF"/>
    <w:rsid w:val="000B66B1"/>
    <w:rsid w:val="000B6AE0"/>
    <w:rsid w:val="001B11AB"/>
    <w:rsid w:val="001E3662"/>
    <w:rsid w:val="00206B86"/>
    <w:rsid w:val="00207404"/>
    <w:rsid w:val="002554CD"/>
    <w:rsid w:val="00293B83"/>
    <w:rsid w:val="0029581E"/>
    <w:rsid w:val="002B35AA"/>
    <w:rsid w:val="002B4294"/>
    <w:rsid w:val="002C35F6"/>
    <w:rsid w:val="002F0026"/>
    <w:rsid w:val="00307D31"/>
    <w:rsid w:val="00326C47"/>
    <w:rsid w:val="00333D0D"/>
    <w:rsid w:val="00342ECD"/>
    <w:rsid w:val="003C3374"/>
    <w:rsid w:val="003D78C4"/>
    <w:rsid w:val="003E19BF"/>
    <w:rsid w:val="003E333B"/>
    <w:rsid w:val="00454EB1"/>
    <w:rsid w:val="004C049F"/>
    <w:rsid w:val="005000E2"/>
    <w:rsid w:val="00527E9C"/>
    <w:rsid w:val="005A0DB7"/>
    <w:rsid w:val="005A7D7A"/>
    <w:rsid w:val="005D7A2E"/>
    <w:rsid w:val="005E0AA7"/>
    <w:rsid w:val="006044B9"/>
    <w:rsid w:val="006257D9"/>
    <w:rsid w:val="0063478B"/>
    <w:rsid w:val="00640733"/>
    <w:rsid w:val="006A3CE7"/>
    <w:rsid w:val="00742055"/>
    <w:rsid w:val="00755C42"/>
    <w:rsid w:val="007B7F7F"/>
    <w:rsid w:val="00833BE3"/>
    <w:rsid w:val="00857032"/>
    <w:rsid w:val="008E32C5"/>
    <w:rsid w:val="00903958"/>
    <w:rsid w:val="009F5BEF"/>
    <w:rsid w:val="00A043C0"/>
    <w:rsid w:val="00A56BA1"/>
    <w:rsid w:val="00A91E2F"/>
    <w:rsid w:val="00AA4C9E"/>
    <w:rsid w:val="00B6063C"/>
    <w:rsid w:val="00B80708"/>
    <w:rsid w:val="00B925D3"/>
    <w:rsid w:val="00BD5548"/>
    <w:rsid w:val="00C52232"/>
    <w:rsid w:val="00C62CFF"/>
    <w:rsid w:val="00C6554A"/>
    <w:rsid w:val="00C674D6"/>
    <w:rsid w:val="00D51BF9"/>
    <w:rsid w:val="00D522CF"/>
    <w:rsid w:val="00D62CA6"/>
    <w:rsid w:val="00DB0D05"/>
    <w:rsid w:val="00DF1464"/>
    <w:rsid w:val="00DF5A80"/>
    <w:rsid w:val="00E53DAD"/>
    <w:rsid w:val="00E70E3E"/>
    <w:rsid w:val="00ED7C44"/>
    <w:rsid w:val="00F069E1"/>
    <w:rsid w:val="00F768C4"/>
    <w:rsid w:val="00F84817"/>
    <w:rsid w:val="00F90580"/>
    <w:rsid w:val="00FA6BD9"/>
    <w:rsid w:val="00FE32A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9581E"/>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074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0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187868">
      <w:bodyDiv w:val="1"/>
      <w:marLeft w:val="0"/>
      <w:marRight w:val="0"/>
      <w:marTop w:val="0"/>
      <w:marBottom w:val="0"/>
      <w:divBdr>
        <w:top w:val="none" w:sz="0" w:space="0" w:color="auto"/>
        <w:left w:val="none" w:sz="0" w:space="0" w:color="auto"/>
        <w:bottom w:val="none" w:sz="0" w:space="0" w:color="auto"/>
        <w:right w:val="none" w:sz="0" w:space="0" w:color="auto"/>
      </w:divBdr>
    </w:div>
    <w:div w:id="1030032621">
      <w:bodyDiv w:val="1"/>
      <w:marLeft w:val="0"/>
      <w:marRight w:val="0"/>
      <w:marTop w:val="0"/>
      <w:marBottom w:val="0"/>
      <w:divBdr>
        <w:top w:val="none" w:sz="0" w:space="0" w:color="auto"/>
        <w:left w:val="none" w:sz="0" w:space="0" w:color="auto"/>
        <w:bottom w:val="none" w:sz="0" w:space="0" w:color="auto"/>
        <w:right w:val="none" w:sz="0" w:space="0" w:color="auto"/>
      </w:divBdr>
    </w:div>
    <w:div w:id="1182007922">
      <w:bodyDiv w:val="1"/>
      <w:marLeft w:val="0"/>
      <w:marRight w:val="0"/>
      <w:marTop w:val="0"/>
      <w:marBottom w:val="0"/>
      <w:divBdr>
        <w:top w:val="none" w:sz="0" w:space="0" w:color="auto"/>
        <w:left w:val="none" w:sz="0" w:space="0" w:color="auto"/>
        <w:bottom w:val="none" w:sz="0" w:space="0" w:color="auto"/>
        <w:right w:val="none" w:sz="0" w:space="0" w:color="auto"/>
      </w:divBdr>
    </w:div>
    <w:div w:id="190401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k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F806E-6CFE-439C-B241-1363B9D6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133</TotalTime>
  <Pages>51</Pages>
  <Words>6135</Words>
  <Characters>34974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Likith</dc:creator>
  <cp:lastModifiedBy>Likith</cp:lastModifiedBy>
  <cp:revision>31</cp:revision>
  <dcterms:created xsi:type="dcterms:W3CDTF">2017-12-26T13:42:00Z</dcterms:created>
  <dcterms:modified xsi:type="dcterms:W3CDTF">2018-01-21T08:01:00Z</dcterms:modified>
</cp:coreProperties>
</file>